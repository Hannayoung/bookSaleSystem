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5D" w:rsidRPr="005D22CF" w:rsidRDefault="004043FE" w:rsidP="009B51D5">
      <w:pPr>
        <w:pStyle w:val="af7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9E5F5ED" wp14:editId="78ACC32D">
            <wp:extent cx="1942857" cy="523810"/>
            <wp:effectExtent l="0" t="0" r="63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1B0D7B" w:rsidP="0021125D">
      <w:pPr>
        <w:jc w:val="center"/>
        <w:rPr>
          <w:rFonts w:asciiTheme="minorEastAsia" w:eastAsiaTheme="minorEastAsia" w:hAnsiTheme="minorEastAsia"/>
          <w:b/>
          <w:sz w:val="56"/>
        </w:rPr>
      </w:pPr>
      <w:r>
        <w:rPr>
          <w:rFonts w:asciiTheme="minorEastAsia" w:eastAsiaTheme="minorEastAsia" w:hAnsiTheme="minorEastAsia" w:hint="eastAsia"/>
          <w:b/>
          <w:sz w:val="56"/>
        </w:rPr>
        <w:t>테이블 정의서</w:t>
      </w: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367E05">
      <w:pPr>
        <w:rPr>
          <w:rFonts w:asciiTheme="minorEastAsia" w:eastAsiaTheme="minorEastAsia" w:hAnsiTheme="minorEastAsia"/>
        </w:rPr>
      </w:pPr>
    </w:p>
    <w:p w:rsidR="0021125D" w:rsidRPr="005D22CF" w:rsidRDefault="0021125D" w:rsidP="0021125D">
      <w:pPr>
        <w:jc w:val="center"/>
        <w:rPr>
          <w:rFonts w:asciiTheme="minorEastAsia" w:eastAsiaTheme="minorEastAsia" w:hAnsiTheme="minorEastAsia"/>
        </w:rPr>
      </w:pPr>
    </w:p>
    <w:tbl>
      <w:tblPr>
        <w:tblpPr w:leftFromText="142" w:rightFromText="142" w:vertAnchor="text" w:horzAnchor="margin" w:tblpXSpec="center" w:tblpY="-9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3119"/>
      </w:tblGrid>
      <w:tr w:rsidR="0021125D" w:rsidRPr="005D22CF" w:rsidTr="00951103">
        <w:trPr>
          <w:trHeight w:val="567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D33DEA" w:rsidP="00951103">
            <w:pPr>
              <w:adjustRightInd/>
              <w:snapToGrid w:val="0"/>
              <w:spacing w:line="240" w:lineRule="auto"/>
              <w:ind w:leftChars="131" w:left="288" w:rightChars="193" w:right="425"/>
              <w:jc w:val="distribute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>산출물관리</w:t>
            </w:r>
            <w:r w:rsidR="0021125D" w:rsidRPr="005D22CF">
              <w:rPr>
                <w:rFonts w:asciiTheme="minorEastAsia" w:eastAsiaTheme="minorEastAsia" w:hAnsiTheme="minorEastAsia" w:cs="굴림" w:hint="eastAsia"/>
                <w:color w:val="000000"/>
              </w:rPr>
              <w:t>번호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3936DF" w:rsidP="008B4E14">
            <w:pPr>
              <w:adjustRightInd/>
              <w:snapToGrid w:val="0"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</w:rPr>
              <w:t>01</w:t>
            </w:r>
          </w:p>
        </w:tc>
      </w:tr>
      <w:tr w:rsidR="0021125D" w:rsidRPr="005D22CF" w:rsidTr="00951103">
        <w:trPr>
          <w:trHeight w:val="567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D33DEA" w:rsidP="00951103">
            <w:pPr>
              <w:adjustRightInd/>
              <w:snapToGrid w:val="0"/>
              <w:spacing w:line="240" w:lineRule="auto"/>
              <w:ind w:leftChars="131" w:left="288" w:rightChars="193" w:right="425"/>
              <w:jc w:val="distribute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>단   계   명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4043FE" w:rsidP="0021125D">
            <w:pPr>
              <w:adjustRightInd/>
              <w:snapToGrid w:val="0"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</w:rPr>
              <w:t>설 계</w:t>
            </w:r>
          </w:p>
        </w:tc>
      </w:tr>
      <w:tr w:rsidR="0021125D" w:rsidRPr="005D22CF" w:rsidTr="00951103">
        <w:trPr>
          <w:trHeight w:val="567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21125D" w:rsidP="00951103">
            <w:pPr>
              <w:adjustRightInd/>
              <w:snapToGrid w:val="0"/>
              <w:spacing w:line="240" w:lineRule="auto"/>
              <w:ind w:leftChars="131" w:left="288" w:rightChars="193" w:right="425"/>
              <w:jc w:val="distribute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작 </w:t>
            </w:r>
            <w:r w:rsidR="00D33DEA" w:rsidRPr="005D22C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 </w:t>
            </w: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>성</w:t>
            </w:r>
            <w:r w:rsidR="00D33DEA" w:rsidRPr="005D22C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 </w:t>
            </w: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일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8B4E14" w:rsidP="004043FE">
            <w:pPr>
              <w:adjustRightInd/>
              <w:snapToGrid w:val="0"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</w:rPr>
              <w:t>201</w:t>
            </w:r>
            <w:r w:rsidR="004043FE">
              <w:rPr>
                <w:rFonts w:asciiTheme="minorEastAsia" w:eastAsiaTheme="minorEastAsia" w:hAnsiTheme="minorEastAsia" w:cs="굴림"/>
                <w:color w:val="000000"/>
              </w:rPr>
              <w:t>7</w:t>
            </w:r>
            <w:r w:rsidR="0021125D" w:rsidRPr="005D22CF">
              <w:rPr>
                <w:rFonts w:asciiTheme="minorEastAsia" w:eastAsiaTheme="minorEastAsia" w:hAnsiTheme="minorEastAsia" w:cs="굴림" w:hint="eastAsia"/>
                <w:color w:val="000000"/>
              </w:rPr>
              <w:t>년</w:t>
            </w:r>
            <w:r w:rsidR="003936DF">
              <w:rPr>
                <w:rFonts w:asciiTheme="minorEastAsia" w:eastAsiaTheme="minorEastAsia" w:hAnsiTheme="minorEastAsia" w:cs="굴림" w:hint="eastAsia"/>
                <w:color w:val="000000"/>
              </w:rPr>
              <w:t>05</w:t>
            </w:r>
            <w:r w:rsidR="0021125D" w:rsidRPr="005D22CF">
              <w:rPr>
                <w:rFonts w:asciiTheme="minorEastAsia" w:eastAsiaTheme="minorEastAsia" w:hAnsiTheme="minorEastAsia" w:cs="굴림" w:hint="eastAsia"/>
                <w:color w:val="000000"/>
              </w:rPr>
              <w:t>월</w:t>
            </w:r>
            <w:r w:rsidR="003936D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26 </w:t>
            </w:r>
            <w:r w:rsidR="0021125D" w:rsidRPr="005D22CF">
              <w:rPr>
                <w:rFonts w:asciiTheme="minorEastAsia" w:eastAsiaTheme="minorEastAsia" w:hAnsiTheme="minorEastAsia" w:cs="굴림" w:hint="eastAsia"/>
                <w:color w:val="000000"/>
              </w:rPr>
              <w:t>일</w:t>
            </w:r>
          </w:p>
        </w:tc>
      </w:tr>
      <w:tr w:rsidR="0021125D" w:rsidRPr="005D22CF" w:rsidTr="00951103">
        <w:trPr>
          <w:trHeight w:val="567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21125D" w:rsidP="00951103">
            <w:pPr>
              <w:adjustRightInd/>
              <w:snapToGrid w:val="0"/>
              <w:spacing w:line="240" w:lineRule="auto"/>
              <w:ind w:leftChars="131" w:left="288" w:rightChars="193" w:right="425"/>
              <w:jc w:val="distribute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버 </w:t>
            </w:r>
            <w:r w:rsidR="00D33DEA" w:rsidRPr="005D22C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      </w:t>
            </w: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>전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25D" w:rsidRPr="005D22CF" w:rsidRDefault="00D33DEA" w:rsidP="0021125D">
            <w:pPr>
              <w:adjustRightInd/>
              <w:snapToGrid w:val="0"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5D22CF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Ver </w:t>
            </w:r>
            <w:r w:rsidR="0021125D" w:rsidRPr="005D22CF">
              <w:rPr>
                <w:rFonts w:asciiTheme="minorEastAsia" w:eastAsiaTheme="minorEastAsia" w:hAnsiTheme="minorEastAsia" w:cs="굴림" w:hint="eastAsia"/>
                <w:color w:val="000000"/>
              </w:rPr>
              <w:t>1.0</w:t>
            </w:r>
          </w:p>
        </w:tc>
      </w:tr>
    </w:tbl>
    <w:p w:rsidR="0021125D" w:rsidRPr="005D22CF" w:rsidRDefault="0021125D" w:rsidP="0021125D">
      <w:pPr>
        <w:jc w:val="center"/>
        <w:rPr>
          <w:rFonts w:asciiTheme="minorEastAsia" w:eastAsiaTheme="minorEastAsia" w:hAnsiTheme="minorEastAsia"/>
        </w:rPr>
      </w:pPr>
    </w:p>
    <w:p w:rsidR="0021125D" w:rsidRDefault="0021125D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Default="004043FE" w:rsidP="0021125D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 w:rsidR="003936DF">
        <w:rPr>
          <w:rFonts w:asciiTheme="minorEastAsia" w:eastAsiaTheme="minorEastAsia" w:hAnsiTheme="minorEastAsia"/>
        </w:rPr>
        <w:t xml:space="preserve">201433910 </w:t>
      </w:r>
      <w:r w:rsidR="003936DF">
        <w:rPr>
          <w:rFonts w:asciiTheme="minorEastAsia" w:eastAsiaTheme="minorEastAsia" w:hAnsiTheme="minorEastAsia" w:hint="eastAsia"/>
        </w:rPr>
        <w:t xml:space="preserve">최서희, </w:t>
      </w:r>
      <w:r w:rsidR="003936DF">
        <w:rPr>
          <w:rFonts w:asciiTheme="minorEastAsia" w:eastAsiaTheme="minorEastAsia" w:hAnsiTheme="minorEastAsia"/>
        </w:rPr>
        <w:t xml:space="preserve">201433920 </w:t>
      </w:r>
      <w:proofErr w:type="spellStart"/>
      <w:r w:rsidR="003936DF">
        <w:rPr>
          <w:rFonts w:asciiTheme="minorEastAsia" w:eastAsiaTheme="minorEastAsia" w:hAnsiTheme="minorEastAsia" w:hint="eastAsia"/>
        </w:rPr>
        <w:t>한나영</w:t>
      </w:r>
      <w:proofErr w:type="spellEnd"/>
      <w:r>
        <w:rPr>
          <w:rFonts w:asciiTheme="minorEastAsia" w:eastAsiaTheme="minorEastAsia" w:hAnsiTheme="minorEastAsia" w:hint="eastAsia"/>
        </w:rPr>
        <w:t>)</w:t>
      </w:r>
    </w:p>
    <w:p w:rsidR="009B51D5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9B51D5" w:rsidRPr="005D22CF" w:rsidRDefault="009B51D5" w:rsidP="0021125D">
      <w:pPr>
        <w:jc w:val="center"/>
        <w:rPr>
          <w:rFonts w:asciiTheme="minorEastAsia" w:eastAsiaTheme="minorEastAsia" w:hAnsiTheme="minorEastAsia"/>
        </w:rPr>
      </w:pPr>
    </w:p>
    <w:p w:rsidR="00367E05" w:rsidRPr="005D22CF" w:rsidRDefault="00367E05" w:rsidP="0021125D">
      <w:pPr>
        <w:pStyle w:val="af7"/>
        <w:rPr>
          <w:rFonts w:asciiTheme="minorEastAsia" w:eastAsiaTheme="minorEastAsia" w:hAnsiTheme="minorEastAsia"/>
        </w:rPr>
        <w:sectPr w:rsidR="00367E05" w:rsidRPr="005D22CF" w:rsidSect="00ED0DC2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5E2F66" w:rsidRPr="00C7069F" w:rsidRDefault="00367E05" w:rsidP="00C7069F">
      <w:pPr>
        <w:pStyle w:val="--"/>
        <w:rPr>
          <w:rFonts w:ascii="맑은 고딕" w:eastAsia="맑은 고딕" w:hAnsi="맑은 고딕"/>
        </w:rPr>
      </w:pPr>
      <w:r w:rsidRPr="005E2F66">
        <w:rPr>
          <w:rFonts w:ascii="맑은 고딕" w:eastAsia="맑은 고딕" w:hAnsi="맑은 고딕" w:hint="eastAsia"/>
        </w:rPr>
        <w:lastRenderedPageBreak/>
        <w:t>개 정 이 력</w:t>
      </w:r>
    </w:p>
    <w:p w:rsidR="00367E05" w:rsidRPr="003B3C02" w:rsidRDefault="00367E05" w:rsidP="00367E05">
      <w:pPr>
        <w:rPr>
          <w:rFonts w:hAnsi="바탕체"/>
        </w:rPr>
      </w:pPr>
    </w:p>
    <w:tbl>
      <w:tblPr>
        <w:tblW w:w="918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175"/>
        <w:gridCol w:w="1247"/>
        <w:gridCol w:w="1247"/>
        <w:gridCol w:w="1247"/>
      </w:tblGrid>
      <w:tr w:rsidR="0021125D" w:rsidRPr="003B3C02" w:rsidTr="0021125D">
        <w:trPr>
          <w:trHeight w:val="477"/>
          <w:tblHeader/>
        </w:trPr>
        <w:tc>
          <w:tcPr>
            <w:tcW w:w="993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21125D" w:rsidRPr="005E2F66" w:rsidRDefault="0021125D" w:rsidP="00367E05">
            <w:pPr>
              <w:pStyle w:val="a7"/>
              <w:rPr>
                <w:rFonts w:ascii="맑은 고딕" w:eastAsia="맑은 고딕" w:hAnsi="맑은 고딕"/>
              </w:rPr>
            </w:pPr>
            <w:r w:rsidRPr="005E2F66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21125D" w:rsidRPr="005E2F66" w:rsidRDefault="0021125D" w:rsidP="00367E05">
            <w:pPr>
              <w:pStyle w:val="a7"/>
              <w:rPr>
                <w:rFonts w:ascii="맑은 고딕" w:eastAsia="맑은 고딕" w:hAnsi="맑은 고딕"/>
              </w:rPr>
            </w:pPr>
            <w:r w:rsidRPr="005E2F66"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3175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21125D" w:rsidRPr="005E2F66" w:rsidRDefault="0021125D" w:rsidP="00367E05">
            <w:pPr>
              <w:pStyle w:val="a7"/>
              <w:rPr>
                <w:rFonts w:ascii="맑은 고딕" w:eastAsia="맑은 고딕" w:hAnsi="맑은 고딕"/>
              </w:rPr>
            </w:pPr>
            <w:r w:rsidRPr="005E2F66">
              <w:rPr>
                <w:rFonts w:ascii="맑은 고딕" w:eastAsia="맑은 고딕" w:hAnsi="맑은 고딕" w:hint="eastAsia"/>
              </w:rPr>
              <w:t>변경내용</w:t>
            </w:r>
            <w:r w:rsidRPr="005E2F66">
              <w:rPr>
                <w:rStyle w:val="ad"/>
                <w:rFonts w:ascii="맑은 고딕" w:eastAsia="맑은 고딕" w:hAnsi="맑은 고딕"/>
              </w:rPr>
              <w:footnoteReference w:id="1"/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21125D" w:rsidRPr="005E2F66" w:rsidRDefault="0021125D" w:rsidP="0021125D">
            <w:pPr>
              <w:pStyle w:val="a7"/>
              <w:rPr>
                <w:rFonts w:ascii="맑은 고딕" w:eastAsia="맑은 고딕" w:hAnsi="맑은 고딕"/>
              </w:rPr>
            </w:pPr>
            <w:r w:rsidRPr="005E2F66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21125D" w:rsidRPr="005E2F66" w:rsidRDefault="0021125D" w:rsidP="00367E05">
            <w:pPr>
              <w:pStyle w:val="a7"/>
              <w:rPr>
                <w:rFonts w:ascii="맑은 고딕" w:eastAsia="맑은 고딕" w:hAnsi="맑은 고딕"/>
              </w:rPr>
            </w:pPr>
            <w:r w:rsidRPr="005E2F66">
              <w:rPr>
                <w:rFonts w:ascii="맑은 고딕" w:eastAsia="맑은 고딕" w:hAnsi="맑은 고딕" w:hint="eastAsia"/>
              </w:rPr>
              <w:t>검토자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21125D" w:rsidRPr="005E2F66" w:rsidRDefault="0021125D" w:rsidP="00367E05">
            <w:pPr>
              <w:pStyle w:val="a7"/>
              <w:rPr>
                <w:rFonts w:ascii="맑은 고딕" w:eastAsia="맑은 고딕" w:hAnsi="맑은 고딕"/>
              </w:rPr>
            </w:pPr>
            <w:r w:rsidRPr="005E2F66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C8769E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Ver </w:t>
            </w:r>
            <w:r w:rsidR="0021125D" w:rsidRPr="005E2F66">
              <w:rPr>
                <w:rFonts w:ascii="맑은 고딕" w:eastAsia="맑은 고딕" w:hAnsi="맑은 고딕" w:hint="eastAsia"/>
                <w:sz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</w:rPr>
              <w:t>.0</w:t>
            </w:r>
          </w:p>
        </w:tc>
        <w:tc>
          <w:tcPr>
            <w:tcW w:w="1275" w:type="dxa"/>
            <w:vAlign w:val="center"/>
          </w:tcPr>
          <w:p w:rsidR="0021125D" w:rsidRPr="005E2F66" w:rsidRDefault="00D33DEA" w:rsidP="004043FE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</w:rPr>
              <w:t>01</w:t>
            </w:r>
            <w:r w:rsidR="003936DF">
              <w:rPr>
                <w:rFonts w:ascii="맑은 고딕" w:eastAsia="맑은 고딕" w:hAnsi="맑은 고딕"/>
                <w:sz w:val="20"/>
              </w:rPr>
              <w:t>7</w:t>
            </w:r>
            <w:r w:rsidR="00C8769E">
              <w:rPr>
                <w:rFonts w:ascii="맑은 고딕" w:eastAsia="맑은 고딕" w:hAnsi="맑은 고딕" w:hint="eastAsia"/>
                <w:sz w:val="20"/>
              </w:rPr>
              <w:t>.0</w:t>
            </w:r>
            <w:r w:rsidR="003936DF">
              <w:rPr>
                <w:rFonts w:ascii="맑은 고딕" w:eastAsia="맑은 고딕" w:hAnsi="맑은 고딕" w:hint="eastAsia"/>
                <w:sz w:val="20"/>
              </w:rPr>
              <w:t>5</w:t>
            </w:r>
            <w:r w:rsidR="00C8769E">
              <w:rPr>
                <w:rFonts w:ascii="맑은 고딕" w:eastAsia="맑은 고딕" w:hAnsi="맑은 고딕" w:hint="eastAsia"/>
                <w:sz w:val="20"/>
              </w:rPr>
              <w:t>.</w:t>
            </w:r>
            <w:r w:rsidR="003936DF">
              <w:rPr>
                <w:rFonts w:ascii="맑은 고딕" w:eastAsia="맑은 고딕" w:hAnsi="맑은 고딕" w:hint="eastAsia"/>
                <w:sz w:val="20"/>
              </w:rPr>
              <w:t>26</w:t>
            </w: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5E2F66">
              <w:rPr>
                <w:rFonts w:ascii="맑은 고딕" w:eastAsia="맑은 고딕" w:hAnsi="맑은 고딕" w:hint="eastAsia"/>
                <w:sz w:val="20"/>
              </w:rPr>
              <w:t>최초 작성</w:t>
            </w:r>
          </w:p>
        </w:tc>
        <w:tc>
          <w:tcPr>
            <w:tcW w:w="1247" w:type="dxa"/>
            <w:vAlign w:val="center"/>
          </w:tcPr>
          <w:p w:rsidR="0021125D" w:rsidRPr="005E2F66" w:rsidRDefault="003936DF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최서희,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한나영</w:t>
            </w:r>
            <w:proofErr w:type="spellEnd"/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21125D" w:rsidRPr="001A072E" w:rsidRDefault="004043FE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1A072E">
              <w:rPr>
                <w:rFonts w:ascii="맑은 고딕" w:eastAsia="맑은 고딕" w:hAnsi="맑은 고딕" w:hint="eastAsia"/>
                <w:sz w:val="20"/>
              </w:rPr>
              <w:t>박정인</w:t>
            </w: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1A072E" w:rsidP="0021125D">
            <w:pPr>
              <w:jc w:val="center"/>
              <w:rPr>
                <w:rFonts w:ascii="맑은 고딕" w:eastAsia="맑은 고딕" w:hAnsi="맑은 고딕" w:hint="eastAsia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Ver 2.0 </w:t>
            </w:r>
          </w:p>
        </w:tc>
        <w:tc>
          <w:tcPr>
            <w:tcW w:w="1275" w:type="dxa"/>
            <w:vAlign w:val="center"/>
          </w:tcPr>
          <w:p w:rsidR="0021125D" w:rsidRPr="005E2F66" w:rsidRDefault="001A072E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2017.06.07</w:t>
            </w:r>
          </w:p>
        </w:tc>
        <w:tc>
          <w:tcPr>
            <w:tcW w:w="3175" w:type="dxa"/>
            <w:vAlign w:val="center"/>
          </w:tcPr>
          <w:p w:rsidR="0021125D" w:rsidRPr="001A072E" w:rsidRDefault="001A072E" w:rsidP="001A072E">
            <w:pPr>
              <w:pStyle w:val="--"/>
              <w:rPr>
                <w:rFonts w:ascii="맑은 고딕" w:eastAsia="맑은 고딕" w:hAnsi="맑은 고딕"/>
                <w:b w:val="0"/>
                <w:sz w:val="20"/>
                <w:u w:val="none"/>
              </w:rPr>
            </w:pPr>
            <w:r w:rsidRPr="001A072E">
              <w:rPr>
                <w:rFonts w:ascii="맑은 고딕" w:eastAsia="맑은 고딕" w:hAnsi="맑은 고딕" w:hint="eastAsia"/>
                <w:b w:val="0"/>
                <w:sz w:val="20"/>
                <w:u w:val="none"/>
              </w:rPr>
              <w:t>테이블 일부 수정</w:t>
            </w:r>
          </w:p>
        </w:tc>
        <w:tc>
          <w:tcPr>
            <w:tcW w:w="1247" w:type="dxa"/>
            <w:vAlign w:val="center"/>
          </w:tcPr>
          <w:p w:rsidR="0021125D" w:rsidRPr="005E2F66" w:rsidRDefault="001A072E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최서희,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한나영</w:t>
            </w:r>
            <w:proofErr w:type="spellEnd"/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1A072E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박정인</w:t>
            </w: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  <w:tr w:rsidR="0021125D" w:rsidRPr="003B3C02" w:rsidTr="0021125D">
        <w:trPr>
          <w:trHeight w:val="567"/>
        </w:trPr>
        <w:tc>
          <w:tcPr>
            <w:tcW w:w="993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3175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21125D" w:rsidRPr="005E2F66" w:rsidRDefault="0021125D" w:rsidP="0021125D">
            <w:pPr>
              <w:jc w:val="center"/>
              <w:rPr>
                <w:rFonts w:ascii="맑은 고딕" w:eastAsia="맑은 고딕" w:hAnsi="맑은 고딕"/>
                <w:sz w:val="20"/>
                <w:szCs w:val="18"/>
              </w:rPr>
            </w:pPr>
          </w:p>
        </w:tc>
      </w:tr>
    </w:tbl>
    <w:p w:rsidR="001B0D7B" w:rsidRPr="005E2F66" w:rsidRDefault="001B0D7B" w:rsidP="001B0D7B">
      <w:pPr>
        <w:pStyle w:val="--"/>
        <w:jc w:val="both"/>
        <w:rPr>
          <w:rFonts w:ascii="맑은 고딕" w:eastAsia="맑은 고딕" w:hAnsi="맑은 고딕"/>
        </w:rPr>
      </w:pPr>
    </w:p>
    <w:p w:rsidR="00585C76" w:rsidRPr="005E2F66" w:rsidRDefault="00585C76">
      <w:pPr>
        <w:rPr>
          <w:rFonts w:ascii="맑은 고딕" w:eastAsia="맑은 고딕" w:hAnsi="맑은 고딕"/>
        </w:rPr>
      </w:pPr>
    </w:p>
    <w:p w:rsidR="001334DD" w:rsidRPr="003B3C02" w:rsidRDefault="001334DD">
      <w:pPr>
        <w:rPr>
          <w:rFonts w:hAnsi="바탕체"/>
        </w:rPr>
        <w:sectPr w:rsidR="001334DD" w:rsidRPr="003B3C02" w:rsidSect="00ED0DC2">
          <w:headerReference w:type="even" r:id="rId12"/>
          <w:headerReference w:type="default" r:id="rId13"/>
          <w:footerReference w:type="default" r:id="rId14"/>
          <w:pgSz w:w="11906" w:h="16838" w:code="9"/>
          <w:pgMar w:top="1701" w:right="1134" w:bottom="1134" w:left="1418" w:header="977" w:footer="335" w:gutter="0"/>
          <w:pgNumType w:fmt="lowerRoman" w:start="1"/>
          <w:cols w:space="425"/>
          <w:docGrid w:linePitch="272"/>
        </w:sectPr>
      </w:pPr>
      <w:bookmarkStart w:id="0" w:name="_Toc32050659"/>
      <w:bookmarkStart w:id="1" w:name="_Toc535136540"/>
      <w:bookmarkStart w:id="2" w:name="_Toc24797207"/>
    </w:p>
    <w:bookmarkEnd w:id="0"/>
    <w:bookmarkEnd w:id="1"/>
    <w:bookmarkEnd w:id="2"/>
    <w:p w:rsidR="001B0D7B" w:rsidRPr="001B0D7B" w:rsidRDefault="001B0D7B" w:rsidP="001B0D7B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굴림" w:hAnsi="굴림" w:cs="굴림"/>
          <w:color w:val="000000"/>
          <w:sz w:val="20"/>
        </w:rPr>
      </w:pPr>
      <w:r w:rsidRPr="001B0D7B">
        <w:rPr>
          <w:rFonts w:ascii="굴림" w:eastAsia="신명 태고딕" w:hAnsi="굴림" w:cs="굴림"/>
          <w:color w:val="000000"/>
          <w:sz w:val="40"/>
          <w:szCs w:val="40"/>
        </w:rPr>
        <w:lastRenderedPageBreak/>
        <w:t>테이블</w:t>
      </w:r>
      <w:r w:rsidRPr="001B0D7B">
        <w:rPr>
          <w:rFonts w:ascii="굴림" w:eastAsia="신명 태고딕" w:hAnsi="굴림" w:cs="굴림"/>
          <w:color w:val="000000"/>
          <w:sz w:val="40"/>
          <w:szCs w:val="40"/>
        </w:rPr>
        <w:t xml:space="preserve"> </w:t>
      </w:r>
      <w:r w:rsidRPr="001B0D7B">
        <w:rPr>
          <w:rFonts w:ascii="굴림" w:eastAsia="신명 태고딕" w:hAnsi="굴림" w:cs="굴림"/>
          <w:color w:val="000000"/>
          <w:sz w:val="40"/>
          <w:szCs w:val="40"/>
        </w:rPr>
        <w:t>목록</w:t>
      </w:r>
    </w:p>
    <w:p w:rsidR="001B0D7B" w:rsidRPr="001B0D7B" w:rsidRDefault="001B0D7B" w:rsidP="001B0D7B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굴림" w:hAnsi="굴림" w:cs="굴림"/>
          <w:color w:val="000000"/>
          <w:sz w:val="20"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5221"/>
        <w:gridCol w:w="1381"/>
        <w:gridCol w:w="5272"/>
      </w:tblGrid>
      <w:tr w:rsidR="001B0D7B" w:rsidRPr="001B0D7B" w:rsidTr="003936DF">
        <w:trPr>
          <w:trHeight w:val="402"/>
          <w:jc w:val="center"/>
        </w:trPr>
        <w:tc>
          <w:tcPr>
            <w:tcW w:w="2139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9A568C" w:rsidP="00A9721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0"/>
              </w:rPr>
              <w:t>D</w:t>
            </w:r>
            <w:r w:rsidRPr="00A97214">
              <w:rPr>
                <w:rFonts w:asciiTheme="majorHAnsi" w:eastAsiaTheme="majorHAnsi" w:hAnsiTheme="majorHAnsi" w:cs="굴림"/>
                <w:b/>
                <w:bCs/>
                <w:color w:val="000000"/>
                <w:sz w:val="20"/>
              </w:rPr>
              <w:t>B</w:t>
            </w:r>
            <w:r w:rsidR="001B0D7B" w:rsidRPr="00A97214">
              <w:rPr>
                <w:rFonts w:asciiTheme="majorHAnsi" w:eastAsiaTheme="majorHAnsi" w:hAnsiTheme="majorHAnsi" w:cs="굴림"/>
                <w:b/>
                <w:bCs/>
                <w:color w:val="000000"/>
                <w:sz w:val="20"/>
              </w:rPr>
              <w:t>명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3936DF" w:rsidP="00A9721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BOOK</w:t>
            </w:r>
            <w:r w:rsidR="001B0D7B" w:rsidRPr="00A97214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DB</w:t>
            </w:r>
          </w:p>
        </w:tc>
        <w:tc>
          <w:tcPr>
            <w:tcW w:w="1381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1B0D7B" w:rsidP="00A9721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0"/>
              </w:rPr>
              <w:t>DB USER</w:t>
            </w:r>
          </w:p>
        </w:tc>
        <w:tc>
          <w:tcPr>
            <w:tcW w:w="52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3936DF" w:rsidP="00A9721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/>
                <w:color w:val="000000"/>
                <w:sz w:val="20"/>
              </w:rPr>
              <w:t>ADMIN</w:t>
            </w:r>
          </w:p>
        </w:tc>
      </w:tr>
      <w:tr w:rsidR="001B0D7B" w:rsidRPr="001B0D7B" w:rsidTr="003936DF">
        <w:trPr>
          <w:trHeight w:val="402"/>
          <w:jc w:val="center"/>
        </w:trPr>
        <w:tc>
          <w:tcPr>
            <w:tcW w:w="2139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1B0D7B" w:rsidP="00A97214">
            <w:pPr>
              <w:widowControl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5221" w:type="dxa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1B0D7B" w:rsidP="00A97214">
            <w:pPr>
              <w:widowControl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/>
                <w:b/>
                <w:bCs/>
                <w:color w:val="000000"/>
                <w:sz w:val="20"/>
              </w:rPr>
              <w:t>테이블</w:t>
            </w:r>
            <w:r w:rsidRPr="00A97214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0"/>
              </w:rPr>
              <w:t>(</w:t>
            </w:r>
            <w:r w:rsidRPr="00A97214">
              <w:rPr>
                <w:rFonts w:asciiTheme="majorHAnsi" w:eastAsiaTheme="majorHAnsi" w:hAnsiTheme="majorHAnsi" w:cs="굴림"/>
                <w:b/>
                <w:bCs/>
                <w:color w:val="000000"/>
                <w:sz w:val="20"/>
              </w:rPr>
              <w:t>영문</w:t>
            </w:r>
            <w:r w:rsidRPr="00A97214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6653" w:type="dxa"/>
            <w:gridSpan w:val="2"/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1B0D7B" w:rsidP="00A97214">
            <w:pPr>
              <w:widowControl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/>
                <w:b/>
                <w:bCs/>
                <w:color w:val="000000"/>
                <w:sz w:val="20"/>
              </w:rPr>
              <w:t>테이블</w:t>
            </w:r>
            <w:r w:rsidRPr="00A97214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0"/>
              </w:rPr>
              <w:t>(</w:t>
            </w:r>
            <w:r w:rsidRPr="00A97214">
              <w:rPr>
                <w:rFonts w:asciiTheme="majorHAnsi" w:eastAsiaTheme="majorHAnsi" w:hAnsiTheme="majorHAnsi" w:cs="굴림"/>
                <w:b/>
                <w:bCs/>
                <w:color w:val="000000"/>
                <w:sz w:val="20"/>
              </w:rPr>
              <w:t>한글</w:t>
            </w:r>
            <w:r w:rsidRPr="00A97214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20"/>
              </w:rPr>
              <w:t>)</w:t>
            </w:r>
          </w:p>
        </w:tc>
      </w:tr>
      <w:tr w:rsidR="001B0D7B" w:rsidRPr="001B0D7B" w:rsidTr="003936DF">
        <w:trPr>
          <w:trHeight w:val="402"/>
          <w:jc w:val="center"/>
        </w:trPr>
        <w:tc>
          <w:tcPr>
            <w:tcW w:w="21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1B0D7B" w:rsidP="00A9721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1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3936DF" w:rsidP="002A038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proofErr w:type="spellStart"/>
            <w:r w:rsidRPr="00A97214">
              <w:rPr>
                <w:rFonts w:asciiTheme="majorHAnsi" w:eastAsiaTheme="majorHAnsi" w:hAnsiTheme="majorHAnsi" w:cs="굴림"/>
                <w:szCs w:val="22"/>
              </w:rPr>
              <w:t>BookInfo</w:t>
            </w:r>
            <w:proofErr w:type="spellEnd"/>
          </w:p>
        </w:tc>
        <w:tc>
          <w:tcPr>
            <w:tcW w:w="66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3936DF" w:rsidP="002A038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proofErr w:type="spellStart"/>
            <w:r w:rsidRPr="00A97214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책정보</w:t>
            </w:r>
            <w:proofErr w:type="spellEnd"/>
          </w:p>
        </w:tc>
      </w:tr>
      <w:tr w:rsidR="001B0D7B" w:rsidRPr="001B0D7B" w:rsidTr="003936DF">
        <w:trPr>
          <w:trHeight w:val="402"/>
          <w:jc w:val="center"/>
        </w:trPr>
        <w:tc>
          <w:tcPr>
            <w:tcW w:w="21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1B0D7B" w:rsidP="00A9721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2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9015E5" w:rsidP="002A038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proofErr w:type="spellStart"/>
            <w:r w:rsidRPr="00A97214">
              <w:rPr>
                <w:rFonts w:asciiTheme="majorHAnsi" w:eastAsiaTheme="majorHAnsi" w:hAnsiTheme="majorHAnsi" w:cs="굴림"/>
                <w:szCs w:val="22"/>
              </w:rPr>
              <w:t>S</w:t>
            </w:r>
            <w:r w:rsidRPr="00A97214">
              <w:rPr>
                <w:rFonts w:asciiTheme="majorHAnsi" w:eastAsiaTheme="majorHAnsi" w:hAnsiTheme="majorHAnsi" w:cs="굴림" w:hint="eastAsia"/>
                <w:szCs w:val="22"/>
              </w:rPr>
              <w:t>aleStatistics</w:t>
            </w:r>
            <w:proofErr w:type="spellEnd"/>
          </w:p>
        </w:tc>
        <w:tc>
          <w:tcPr>
            <w:tcW w:w="66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0D7B" w:rsidRPr="00A97214" w:rsidRDefault="00A97214" w:rsidP="002A038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판매통계</w:t>
            </w:r>
          </w:p>
        </w:tc>
      </w:tr>
      <w:tr w:rsidR="009015E5" w:rsidRPr="001B0D7B" w:rsidTr="003936DF">
        <w:trPr>
          <w:trHeight w:val="402"/>
          <w:jc w:val="center"/>
        </w:trPr>
        <w:tc>
          <w:tcPr>
            <w:tcW w:w="21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5E5" w:rsidRPr="00A97214" w:rsidRDefault="009015E5" w:rsidP="00A9721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14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3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5E5" w:rsidRPr="00A97214" w:rsidRDefault="00DF2F2C" w:rsidP="002A038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굴림"/>
                <w:szCs w:val="22"/>
              </w:rPr>
              <w:t>t</w:t>
            </w:r>
            <w:r>
              <w:rPr>
                <w:rFonts w:asciiTheme="majorHAnsi" w:eastAsiaTheme="majorHAnsi" w:hAnsiTheme="majorHAnsi" w:cs="굴림" w:hint="eastAsia"/>
                <w:szCs w:val="22"/>
              </w:rPr>
              <w:t>b_</w:t>
            </w:r>
            <w:r>
              <w:rPr>
                <w:rFonts w:asciiTheme="majorHAnsi" w:eastAsiaTheme="majorHAnsi" w:hAnsiTheme="majorHAnsi" w:cs="굴림"/>
                <w:szCs w:val="22"/>
              </w:rPr>
              <w:t>reply</w:t>
            </w:r>
            <w:proofErr w:type="spellEnd"/>
          </w:p>
        </w:tc>
        <w:tc>
          <w:tcPr>
            <w:tcW w:w="66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15E5" w:rsidRPr="00A97214" w:rsidRDefault="002A0384" w:rsidP="002A0384">
            <w:pPr>
              <w:widowControl w:val="0"/>
              <w:wordWrap w:val="0"/>
              <w:autoSpaceDE w:val="0"/>
              <w:autoSpaceDN w:val="0"/>
              <w:adjustRightInd/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댓글</w:t>
            </w:r>
          </w:p>
        </w:tc>
      </w:tr>
    </w:tbl>
    <w:p w:rsidR="001B0D7B" w:rsidRPr="001B0D7B" w:rsidRDefault="001B0D7B" w:rsidP="001B0D7B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굴림" w:hAnsi="굴림" w:cs="굴림"/>
          <w:color w:val="000000"/>
          <w:sz w:val="20"/>
        </w:rPr>
      </w:pPr>
    </w:p>
    <w:p w:rsidR="004043FE" w:rsidRDefault="004043FE">
      <w:pPr>
        <w:adjustRightInd/>
        <w:spacing w:line="240" w:lineRule="auto"/>
        <w:jc w:val="left"/>
        <w:textAlignment w:val="auto"/>
        <w:rPr>
          <w:rFonts w:ascii="굴림" w:eastAsia="신명 태고딕" w:hAnsi="굴림" w:cs="굴림"/>
          <w:color w:val="000000"/>
          <w:sz w:val="40"/>
          <w:szCs w:val="40"/>
        </w:rPr>
      </w:pPr>
      <w:r>
        <w:rPr>
          <w:rFonts w:ascii="굴림" w:eastAsia="신명 태고딕" w:hAnsi="굴림" w:cs="굴림"/>
          <w:color w:val="000000"/>
          <w:sz w:val="40"/>
          <w:szCs w:val="40"/>
        </w:rPr>
        <w:br w:type="page"/>
      </w:r>
    </w:p>
    <w:p w:rsidR="00E912C9" w:rsidRPr="001A072E" w:rsidRDefault="0085471F" w:rsidP="001A072E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신명 태고딕" w:hAnsi="굴림" w:cs="굴림" w:hint="eastAsia"/>
          <w:color w:val="000000"/>
          <w:sz w:val="40"/>
          <w:szCs w:val="40"/>
        </w:rPr>
      </w:pP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lastRenderedPageBreak/>
        <w:t>테이블</w:t>
      </w: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t xml:space="preserve"> </w:t>
      </w: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t>정의서</w:t>
      </w: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tbl>
      <w:tblPr>
        <w:tblW w:w="14049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7"/>
        <w:gridCol w:w="2410"/>
        <w:gridCol w:w="2976"/>
        <w:gridCol w:w="1843"/>
        <w:gridCol w:w="945"/>
        <w:gridCol w:w="945"/>
        <w:gridCol w:w="945"/>
        <w:gridCol w:w="1418"/>
      </w:tblGrid>
      <w:tr w:rsidR="001A072E" w:rsidRPr="0085471F" w:rsidTr="00B81AED">
        <w:trPr>
          <w:trHeight w:val="461"/>
        </w:trPr>
        <w:tc>
          <w:tcPr>
            <w:tcW w:w="2567" w:type="dxa"/>
            <w:shd w:val="clear" w:color="000000" w:fill="C0C0C0"/>
            <w:noWrap/>
            <w:vAlign w:val="center"/>
            <w:hideMark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테이블영문명</w:t>
            </w:r>
          </w:p>
        </w:tc>
        <w:tc>
          <w:tcPr>
            <w:tcW w:w="2410" w:type="dxa"/>
            <w:shd w:val="clear" w:color="000000" w:fill="C0C0C0"/>
            <w:vAlign w:val="center"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proofErr w:type="spellStart"/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컬럼명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(영문,</w:t>
            </w:r>
            <w:r>
              <w:rPr>
                <w:rFonts w:ascii="돋움" w:eastAsia="돋움" w:hAnsi="돋움" w:cs="굴림"/>
                <w:b/>
                <w:bCs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물리)</w:t>
            </w:r>
          </w:p>
        </w:tc>
        <w:tc>
          <w:tcPr>
            <w:tcW w:w="2976" w:type="dxa"/>
            <w:shd w:val="clear" w:color="000000" w:fill="C0C0C0"/>
            <w:noWrap/>
            <w:vAlign w:val="center"/>
            <w:hideMark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proofErr w:type="spellStart"/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컬럼명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(한글, 논리)</w:t>
            </w:r>
          </w:p>
        </w:tc>
        <w:tc>
          <w:tcPr>
            <w:tcW w:w="1843" w:type="dxa"/>
            <w:shd w:val="clear" w:color="000000" w:fill="C0C0C0"/>
            <w:noWrap/>
            <w:vAlign w:val="center"/>
            <w:hideMark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 xml:space="preserve">데이터 </w:t>
            </w: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타입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길이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PK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>
              <w:rPr>
                <w:rFonts w:ascii="돋움" w:eastAsia="돋움" w:hAnsi="돋움" w:cs="굴림"/>
                <w:b/>
                <w:bCs/>
                <w:szCs w:val="22"/>
              </w:rPr>
              <w:t>NULL</w:t>
            </w:r>
          </w:p>
        </w:tc>
        <w:tc>
          <w:tcPr>
            <w:tcW w:w="1418" w:type="dxa"/>
            <w:shd w:val="clear" w:color="000000" w:fill="C0C0C0"/>
            <w:noWrap/>
            <w:vAlign w:val="center"/>
            <w:hideMark/>
          </w:tcPr>
          <w:p w:rsidR="001A072E" w:rsidRPr="0085471F" w:rsidRDefault="001A072E" w:rsidP="00B81AE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비고</w:t>
            </w:r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b</w:t>
            </w:r>
            <w:r>
              <w:rPr>
                <w:rFonts w:ascii="돋움" w:eastAsia="돋움" w:hAnsi="돋움" w:cs="굴림"/>
                <w:szCs w:val="22"/>
              </w:rPr>
              <w:t>ookInfo</w:t>
            </w:r>
            <w:proofErr w:type="spellEnd"/>
          </w:p>
        </w:tc>
        <w:tc>
          <w:tcPr>
            <w:tcW w:w="2410" w:type="dxa"/>
            <w:vAlign w:val="center"/>
          </w:tcPr>
          <w:p w:rsidR="001A072E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bno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1A072E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책 게시판 번호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1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A072E" w:rsidRPr="0085471F" w:rsidRDefault="002A0384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a</w:t>
            </w:r>
            <w:r w:rsidR="001A072E">
              <w:rPr>
                <w:rFonts w:ascii="돋움" w:eastAsia="돋움" w:hAnsi="돋움" w:cs="굴림"/>
                <w:szCs w:val="22"/>
              </w:rPr>
              <w:t>u</w:t>
            </w:r>
            <w:r>
              <w:rPr>
                <w:rFonts w:ascii="돋움" w:eastAsia="돋움" w:hAnsi="돋움" w:cs="굴림" w:hint="eastAsia"/>
                <w:szCs w:val="22"/>
              </w:rPr>
              <w:t>to_</w:t>
            </w:r>
            <w:r w:rsidR="001A072E">
              <w:rPr>
                <w:rFonts w:ascii="돋움" w:eastAsia="돋움" w:hAnsi="돋움" w:cs="굴림"/>
                <w:szCs w:val="22"/>
              </w:rPr>
              <w:t>increment</w:t>
            </w:r>
            <w:proofErr w:type="spellEnd"/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1A072E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isbn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ISBN번호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1A072E" w:rsidRPr="0085471F" w:rsidRDefault="002A0384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13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/>
                <w:szCs w:val="22"/>
              </w:rPr>
              <w:t>bookTi</w:t>
            </w:r>
            <w:r>
              <w:rPr>
                <w:rFonts w:ascii="돋움" w:eastAsia="돋움" w:hAnsi="돋움" w:cs="굴림"/>
                <w:szCs w:val="22"/>
              </w:rPr>
              <w:t>tle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책 제목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50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writer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지은이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50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genre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책 장르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1</w:t>
            </w:r>
            <w:r>
              <w:rPr>
                <w:rFonts w:ascii="돋움" w:eastAsia="돋움" w:hAnsi="돋움" w:cs="굴림"/>
                <w:szCs w:val="22"/>
              </w:rPr>
              <w:t>0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publisher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출판사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10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/>
                <w:szCs w:val="22"/>
              </w:rPr>
              <w:t>p</w:t>
            </w:r>
            <w:r>
              <w:rPr>
                <w:rFonts w:ascii="돋움" w:eastAsia="돋움" w:hAnsi="돋움" w:cs="굴림" w:hint="eastAsia"/>
                <w:szCs w:val="22"/>
              </w:rPr>
              <w:t>ublication_</w:t>
            </w:r>
            <w:r>
              <w:rPr>
                <w:rFonts w:ascii="돋움" w:eastAsia="돋움" w:hAnsi="돋움" w:cs="굴림"/>
                <w:szCs w:val="22"/>
              </w:rPr>
              <w:t>date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출판날짜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A072E" w:rsidRPr="0085471F" w:rsidRDefault="002A0384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10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1A072E" w:rsidRPr="0085471F" w:rsidTr="00B81AED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price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책 가격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1A072E" w:rsidRPr="0085471F" w:rsidRDefault="001A072E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</w:tbl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3936DF" w:rsidRDefault="003936DF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FF0000"/>
          <w:sz w:val="20"/>
        </w:rPr>
      </w:pPr>
    </w:p>
    <w:p w:rsidR="00D35917" w:rsidRDefault="00D35917" w:rsidP="00D1468F">
      <w:pPr>
        <w:widowControl w:val="0"/>
        <w:autoSpaceDE w:val="0"/>
        <w:autoSpaceDN w:val="0"/>
        <w:adjustRightInd/>
        <w:spacing w:line="240" w:lineRule="auto"/>
        <w:rPr>
          <w:rFonts w:ascii="굴림" w:eastAsia="신명 태고딕" w:hAnsi="굴림" w:cs="굴림" w:hint="eastAsia"/>
          <w:color w:val="000000"/>
          <w:sz w:val="40"/>
          <w:szCs w:val="40"/>
        </w:rPr>
      </w:pPr>
    </w:p>
    <w:p w:rsidR="003936DF" w:rsidRPr="0085471F" w:rsidRDefault="003936DF" w:rsidP="003936DF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신명 태고딕" w:hAnsi="굴림" w:cs="굴림"/>
          <w:color w:val="000000"/>
          <w:sz w:val="40"/>
          <w:szCs w:val="40"/>
        </w:rPr>
      </w:pP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lastRenderedPageBreak/>
        <w:t>테이블</w:t>
      </w: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t xml:space="preserve"> </w:t>
      </w: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t>정의서</w:t>
      </w:r>
    </w:p>
    <w:p w:rsidR="003936DF" w:rsidRDefault="003936DF" w:rsidP="003936DF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굴림" w:hAnsi="굴림" w:cs="굴림"/>
          <w:color w:val="000000"/>
          <w:sz w:val="20"/>
        </w:rPr>
      </w:pPr>
    </w:p>
    <w:tbl>
      <w:tblPr>
        <w:tblW w:w="14049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7"/>
        <w:gridCol w:w="2410"/>
        <w:gridCol w:w="2976"/>
        <w:gridCol w:w="1843"/>
        <w:gridCol w:w="945"/>
        <w:gridCol w:w="945"/>
        <w:gridCol w:w="945"/>
        <w:gridCol w:w="1418"/>
      </w:tblGrid>
      <w:tr w:rsidR="003936DF" w:rsidRPr="0085471F" w:rsidTr="00197BF5">
        <w:trPr>
          <w:trHeight w:val="461"/>
        </w:trPr>
        <w:tc>
          <w:tcPr>
            <w:tcW w:w="2567" w:type="dxa"/>
            <w:shd w:val="clear" w:color="000000" w:fill="C0C0C0"/>
            <w:noWrap/>
            <w:vAlign w:val="center"/>
            <w:hideMark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테이블영문명</w:t>
            </w:r>
          </w:p>
        </w:tc>
        <w:tc>
          <w:tcPr>
            <w:tcW w:w="2410" w:type="dxa"/>
            <w:shd w:val="clear" w:color="000000" w:fill="C0C0C0"/>
            <w:vAlign w:val="center"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proofErr w:type="spellStart"/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컬럼명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(영문,</w:t>
            </w:r>
            <w:r>
              <w:rPr>
                <w:rFonts w:ascii="돋움" w:eastAsia="돋움" w:hAnsi="돋움" w:cs="굴림"/>
                <w:b/>
                <w:bCs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물리)</w:t>
            </w:r>
          </w:p>
        </w:tc>
        <w:tc>
          <w:tcPr>
            <w:tcW w:w="2976" w:type="dxa"/>
            <w:shd w:val="clear" w:color="000000" w:fill="C0C0C0"/>
            <w:noWrap/>
            <w:vAlign w:val="center"/>
            <w:hideMark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proofErr w:type="spellStart"/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컬럼명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(한글, 논리)</w:t>
            </w:r>
          </w:p>
        </w:tc>
        <w:tc>
          <w:tcPr>
            <w:tcW w:w="1843" w:type="dxa"/>
            <w:shd w:val="clear" w:color="000000" w:fill="C0C0C0"/>
            <w:noWrap/>
            <w:vAlign w:val="center"/>
            <w:hideMark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 xml:space="preserve">데이터 </w:t>
            </w: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타입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길이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PK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>
              <w:rPr>
                <w:rFonts w:ascii="돋움" w:eastAsia="돋움" w:hAnsi="돋움" w:cs="굴림"/>
                <w:b/>
                <w:bCs/>
                <w:szCs w:val="22"/>
              </w:rPr>
              <w:t>NULL</w:t>
            </w:r>
          </w:p>
        </w:tc>
        <w:tc>
          <w:tcPr>
            <w:tcW w:w="1418" w:type="dxa"/>
            <w:shd w:val="clear" w:color="000000" w:fill="C0C0C0"/>
            <w:noWrap/>
            <w:vAlign w:val="center"/>
            <w:hideMark/>
          </w:tcPr>
          <w:p w:rsidR="003936DF" w:rsidRPr="0085471F" w:rsidRDefault="003936DF" w:rsidP="00197BF5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비고</w:t>
            </w:r>
          </w:p>
        </w:tc>
      </w:tr>
      <w:tr w:rsidR="00793FF1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</w:tcPr>
          <w:p w:rsidR="00793FF1" w:rsidRDefault="00793FF1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/>
                <w:szCs w:val="22"/>
              </w:rPr>
              <w:t>S</w:t>
            </w:r>
            <w:r>
              <w:rPr>
                <w:rFonts w:ascii="돋움" w:eastAsia="돋움" w:hAnsi="돋움" w:cs="굴림" w:hint="eastAsia"/>
                <w:szCs w:val="22"/>
              </w:rPr>
              <w:t>aleStatistics</w:t>
            </w:r>
            <w:proofErr w:type="spellEnd"/>
          </w:p>
        </w:tc>
        <w:tc>
          <w:tcPr>
            <w:tcW w:w="2410" w:type="dxa"/>
            <w:vAlign w:val="center"/>
          </w:tcPr>
          <w:p w:rsidR="00793FF1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novel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793FF1" w:rsidRDefault="00793FF1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93FF1" w:rsidRPr="0085471F" w:rsidRDefault="00080DB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93FF1" w:rsidRDefault="00793FF1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93FF1" w:rsidRPr="0085471F" w:rsidRDefault="00793FF1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1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93FF1" w:rsidRDefault="00793FF1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93FF1" w:rsidRDefault="00793FF1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8D2B38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8D2B38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A064F">
              <w:rPr>
                <w:rFonts w:ascii="돋움" w:eastAsia="돋움" w:hAnsi="돋움" w:cs="굴림"/>
                <w:szCs w:val="22"/>
              </w:rPr>
              <w:t>humanities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D2B38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8D2B38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8D2B38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A064F">
              <w:rPr>
                <w:rFonts w:ascii="돋움" w:eastAsia="돋움" w:hAnsi="돋움" w:cs="굴림"/>
                <w:szCs w:val="22"/>
              </w:rPr>
              <w:t>science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D2B38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8D2B38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8D2B38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 w:rsidRPr="008A064F">
              <w:rPr>
                <w:rFonts w:ascii="돋움" w:eastAsia="돋움" w:hAnsi="돋움" w:cs="굴림"/>
                <w:szCs w:val="22"/>
              </w:rPr>
              <w:t>history_culture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8D2B38" w:rsidRPr="0085471F" w:rsidRDefault="008D2B38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8A064F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8A064F" w:rsidRPr="008A064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 w:rsidRPr="008A064F">
              <w:rPr>
                <w:rFonts w:ascii="돋움" w:eastAsia="돋움" w:hAnsi="돋움" w:cs="굴림"/>
                <w:szCs w:val="22"/>
              </w:rPr>
              <w:t>technology_computer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8A064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8A064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8A064F" w:rsidRDefault="002A0384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8A064F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8A064F" w:rsidRPr="008A064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 w:rsidRPr="008A064F">
              <w:rPr>
                <w:rFonts w:ascii="돋움" w:eastAsia="돋움" w:hAnsi="돋움" w:cs="굴림"/>
                <w:szCs w:val="22"/>
              </w:rPr>
              <w:t>bestDate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8A064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8A064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8A064F" w:rsidRDefault="002A0384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8A064F" w:rsidRPr="0085471F" w:rsidRDefault="008A064F" w:rsidP="002A0384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</w:tbl>
    <w:p w:rsidR="003936DF" w:rsidRPr="00975B05" w:rsidRDefault="003936DF" w:rsidP="005E393D">
      <w:pPr>
        <w:adjustRightInd/>
        <w:spacing w:line="240" w:lineRule="auto"/>
        <w:jc w:val="center"/>
        <w:textAlignment w:val="auto"/>
        <w:rPr>
          <w:rFonts w:ascii="굴림" w:eastAsia="굴림" w:hAnsi="굴림" w:cs="굴림"/>
          <w:color w:val="FF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Pr="00F1454B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E912C9" w:rsidRDefault="00E912C9">
      <w:pPr>
        <w:adjustRightInd/>
        <w:spacing w:line="240" w:lineRule="auto"/>
        <w:jc w:val="left"/>
        <w:textAlignment w:val="auto"/>
        <w:rPr>
          <w:rFonts w:ascii="굴림" w:eastAsia="굴림" w:hAnsi="굴림" w:cs="굴림"/>
          <w:color w:val="000000"/>
          <w:sz w:val="20"/>
        </w:rPr>
      </w:pPr>
    </w:p>
    <w:p w:rsidR="003936DF" w:rsidRDefault="003936DF" w:rsidP="001B0D7B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신명 태고딕" w:hAnsi="굴림" w:cs="굴림"/>
          <w:color w:val="000000"/>
          <w:sz w:val="40"/>
          <w:szCs w:val="40"/>
        </w:rPr>
      </w:pPr>
    </w:p>
    <w:p w:rsidR="009015E5" w:rsidRDefault="009015E5" w:rsidP="005F02AF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신명 태고딕" w:hAnsi="굴림" w:cs="굴림"/>
          <w:color w:val="000000"/>
          <w:sz w:val="40"/>
          <w:szCs w:val="40"/>
        </w:rPr>
      </w:pPr>
    </w:p>
    <w:p w:rsidR="009015E5" w:rsidRDefault="009015E5" w:rsidP="005F02AF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신명 태고딕" w:hAnsi="굴림" w:cs="굴림"/>
          <w:color w:val="000000"/>
          <w:sz w:val="40"/>
          <w:szCs w:val="40"/>
        </w:rPr>
      </w:pPr>
    </w:p>
    <w:p w:rsidR="009015E5" w:rsidRDefault="009015E5" w:rsidP="005F02AF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신명 태고딕" w:hAnsi="굴림" w:cs="굴림"/>
          <w:color w:val="000000"/>
          <w:sz w:val="40"/>
          <w:szCs w:val="40"/>
        </w:rPr>
      </w:pPr>
    </w:p>
    <w:p w:rsidR="005F02AF" w:rsidRPr="0085471F" w:rsidRDefault="005F02AF" w:rsidP="005F02AF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신명 태고딕" w:hAnsi="굴림" w:cs="굴림"/>
          <w:color w:val="000000"/>
          <w:sz w:val="40"/>
          <w:szCs w:val="40"/>
        </w:rPr>
      </w:pP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t>테이블</w:t>
      </w: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t xml:space="preserve"> </w:t>
      </w:r>
      <w:r w:rsidRPr="0085471F">
        <w:rPr>
          <w:rFonts w:ascii="굴림" w:eastAsia="신명 태고딕" w:hAnsi="굴림" w:cs="굴림" w:hint="eastAsia"/>
          <w:color w:val="000000"/>
          <w:sz w:val="40"/>
          <w:szCs w:val="40"/>
        </w:rPr>
        <w:t>정의서</w:t>
      </w:r>
    </w:p>
    <w:p w:rsidR="005F02AF" w:rsidRDefault="005F02AF" w:rsidP="005F02AF">
      <w:pPr>
        <w:widowControl w:val="0"/>
        <w:autoSpaceDE w:val="0"/>
        <w:autoSpaceDN w:val="0"/>
        <w:adjustRightInd/>
        <w:spacing w:line="240" w:lineRule="auto"/>
        <w:jc w:val="center"/>
        <w:rPr>
          <w:rFonts w:ascii="굴림" w:eastAsia="굴림" w:hAnsi="굴림" w:cs="굴림"/>
          <w:color w:val="000000"/>
          <w:sz w:val="20"/>
        </w:rPr>
      </w:pPr>
    </w:p>
    <w:tbl>
      <w:tblPr>
        <w:tblW w:w="14049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7"/>
        <w:gridCol w:w="2410"/>
        <w:gridCol w:w="2976"/>
        <w:gridCol w:w="1843"/>
        <w:gridCol w:w="945"/>
        <w:gridCol w:w="945"/>
        <w:gridCol w:w="945"/>
        <w:gridCol w:w="1418"/>
      </w:tblGrid>
      <w:tr w:rsidR="005F02AF" w:rsidRPr="0085471F" w:rsidTr="00197BF5">
        <w:trPr>
          <w:trHeight w:val="461"/>
        </w:trPr>
        <w:tc>
          <w:tcPr>
            <w:tcW w:w="2567" w:type="dxa"/>
            <w:shd w:val="clear" w:color="000000" w:fill="C0C0C0"/>
            <w:noWrap/>
            <w:vAlign w:val="center"/>
            <w:hideMark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테이블영문명</w:t>
            </w:r>
          </w:p>
        </w:tc>
        <w:tc>
          <w:tcPr>
            <w:tcW w:w="2410" w:type="dxa"/>
            <w:shd w:val="clear" w:color="000000" w:fill="C0C0C0"/>
            <w:vAlign w:val="center"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proofErr w:type="spellStart"/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컬럼명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(영문,</w:t>
            </w:r>
            <w:r>
              <w:rPr>
                <w:rFonts w:ascii="돋움" w:eastAsia="돋움" w:hAnsi="돋움" w:cs="굴림"/>
                <w:b/>
                <w:bCs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물리)</w:t>
            </w:r>
          </w:p>
        </w:tc>
        <w:tc>
          <w:tcPr>
            <w:tcW w:w="2976" w:type="dxa"/>
            <w:shd w:val="clear" w:color="000000" w:fill="C0C0C0"/>
            <w:noWrap/>
            <w:vAlign w:val="center"/>
            <w:hideMark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proofErr w:type="spellStart"/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컬럼명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>(한글, 논리)</w:t>
            </w:r>
          </w:p>
        </w:tc>
        <w:tc>
          <w:tcPr>
            <w:tcW w:w="1843" w:type="dxa"/>
            <w:shd w:val="clear" w:color="000000" w:fill="C0C0C0"/>
            <w:noWrap/>
            <w:vAlign w:val="center"/>
            <w:hideMark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bCs/>
                <w:szCs w:val="22"/>
              </w:rPr>
              <w:t xml:space="preserve">데이터 </w:t>
            </w: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타입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길이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PK</w:t>
            </w:r>
          </w:p>
        </w:tc>
        <w:tc>
          <w:tcPr>
            <w:tcW w:w="945" w:type="dxa"/>
            <w:shd w:val="clear" w:color="000000" w:fill="C0C0C0"/>
            <w:noWrap/>
            <w:vAlign w:val="center"/>
            <w:hideMark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>
              <w:rPr>
                <w:rFonts w:ascii="돋움" w:eastAsia="돋움" w:hAnsi="돋움" w:cs="굴림"/>
                <w:b/>
                <w:bCs/>
                <w:szCs w:val="22"/>
              </w:rPr>
              <w:t>NULL</w:t>
            </w:r>
          </w:p>
        </w:tc>
        <w:tc>
          <w:tcPr>
            <w:tcW w:w="1418" w:type="dxa"/>
            <w:shd w:val="clear" w:color="000000" w:fill="C0C0C0"/>
            <w:noWrap/>
            <w:vAlign w:val="center"/>
            <w:hideMark/>
          </w:tcPr>
          <w:p w:rsidR="005F02AF" w:rsidRPr="0085471F" w:rsidRDefault="005F02AF" w:rsidP="005E393D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b/>
                <w:bCs/>
                <w:szCs w:val="22"/>
              </w:rPr>
            </w:pPr>
            <w:r w:rsidRPr="0085471F">
              <w:rPr>
                <w:rFonts w:ascii="돋움" w:eastAsia="돋움" w:hAnsi="돋움" w:cs="굴림" w:hint="eastAsia"/>
                <w:b/>
                <w:bCs/>
                <w:szCs w:val="22"/>
              </w:rPr>
              <w:t>비고</w:t>
            </w:r>
          </w:p>
        </w:tc>
      </w:tr>
      <w:tr w:rsidR="007D22EA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</w:tcPr>
          <w:p w:rsidR="007D22EA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/>
                <w:szCs w:val="22"/>
              </w:rPr>
              <w:t>t</w:t>
            </w:r>
            <w:r>
              <w:rPr>
                <w:rFonts w:ascii="돋움" w:eastAsia="돋움" w:hAnsi="돋움" w:cs="굴림" w:hint="eastAsia"/>
                <w:szCs w:val="22"/>
              </w:rPr>
              <w:t>bl_</w:t>
            </w:r>
            <w:r>
              <w:rPr>
                <w:rFonts w:ascii="돋움" w:eastAsia="돋움" w:hAnsi="돋움" w:cs="굴림"/>
                <w:szCs w:val="22"/>
              </w:rPr>
              <w:t>reply</w:t>
            </w:r>
            <w:proofErr w:type="spellEnd"/>
          </w:p>
        </w:tc>
        <w:tc>
          <w:tcPr>
            <w:tcW w:w="2410" w:type="dxa"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/>
                <w:szCs w:val="22"/>
              </w:rPr>
              <w:t>rno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댓글 번호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1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D22EA" w:rsidRDefault="002A0384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a</w:t>
            </w:r>
            <w:r>
              <w:rPr>
                <w:rFonts w:ascii="돋움" w:eastAsia="돋움" w:hAnsi="돋움" w:cs="굴림"/>
                <w:szCs w:val="22"/>
              </w:rPr>
              <w:t>u</w:t>
            </w:r>
            <w:r>
              <w:rPr>
                <w:rFonts w:ascii="돋움" w:eastAsia="돋움" w:hAnsi="돋움" w:cs="굴림" w:hint="eastAsia"/>
                <w:szCs w:val="22"/>
              </w:rPr>
              <w:t>to_</w:t>
            </w:r>
            <w:r>
              <w:rPr>
                <w:rFonts w:ascii="돋움" w:eastAsia="돋움" w:hAnsi="돋움" w:cs="굴림"/>
                <w:szCs w:val="22"/>
              </w:rPr>
              <w:t>increment</w:t>
            </w:r>
            <w:proofErr w:type="spellEnd"/>
          </w:p>
        </w:tc>
      </w:tr>
      <w:tr w:rsidR="007D22EA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bno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책 게시판 번호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NUMBER</w:t>
            </w:r>
            <w:r>
              <w:rPr>
                <w:rFonts w:ascii="돋움" w:eastAsia="돋움" w:hAnsi="돋움" w:cs="굴림"/>
                <w:szCs w:val="22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D22EA" w:rsidRPr="0085471F" w:rsidRDefault="002A0384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d</w:t>
            </w:r>
            <w:r>
              <w:rPr>
                <w:rFonts w:ascii="돋움" w:eastAsia="돋움" w:hAnsi="돋움" w:cs="굴림" w:hint="eastAsia"/>
                <w:szCs w:val="22"/>
              </w:rPr>
              <w:t xml:space="preserve">efault </w:t>
            </w:r>
            <w:r>
              <w:rPr>
                <w:rFonts w:ascii="돋움" w:eastAsia="돋움" w:hAnsi="돋움" w:cs="굴림"/>
                <w:szCs w:val="22"/>
              </w:rPr>
              <w:t>1</w:t>
            </w:r>
          </w:p>
        </w:tc>
      </w:tr>
      <w:tr w:rsidR="007D22EA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/>
                <w:szCs w:val="22"/>
              </w:rPr>
              <w:t>r</w:t>
            </w:r>
            <w:r>
              <w:rPr>
                <w:rFonts w:ascii="돋움" w:eastAsia="돋움" w:hAnsi="돋움" w:cs="굴림" w:hint="eastAsia"/>
                <w:szCs w:val="22"/>
              </w:rPr>
              <w:t>eply</w:t>
            </w:r>
            <w:r>
              <w:rPr>
                <w:rFonts w:ascii="돋움" w:eastAsia="돋움" w:hAnsi="돋움" w:cs="굴림"/>
                <w:szCs w:val="22"/>
              </w:rPr>
              <w:t>t</w:t>
            </w:r>
            <w:r>
              <w:rPr>
                <w:rFonts w:ascii="돋움" w:eastAsia="돋움" w:hAnsi="돋움" w:cs="굴림" w:hint="eastAsia"/>
                <w:szCs w:val="22"/>
              </w:rPr>
              <w:t>ext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댓글 내용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100</w:t>
            </w:r>
            <w:r>
              <w:rPr>
                <w:rFonts w:ascii="돋움" w:eastAsia="돋움" w:hAnsi="돋움" w:cs="굴림"/>
                <w:szCs w:val="22"/>
              </w:rPr>
              <w:t>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7D22EA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replyer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댓글단</w:t>
            </w:r>
            <w:proofErr w:type="spellEnd"/>
            <w:r>
              <w:rPr>
                <w:rFonts w:ascii="돋움" w:eastAsia="돋움" w:hAnsi="돋움" w:cs="굴림" w:hint="eastAsia"/>
                <w:szCs w:val="22"/>
              </w:rPr>
              <w:t xml:space="preserve"> 사람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 w:rsidRPr="0085471F">
              <w:rPr>
                <w:rFonts w:ascii="돋움" w:eastAsia="돋움" w:hAnsi="돋움" w:cs="굴림" w:hint="eastAsia"/>
                <w:szCs w:val="22"/>
              </w:rPr>
              <w:t>VARCHAR2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50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7D22EA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/>
                <w:szCs w:val="22"/>
              </w:rPr>
              <w:t>regdate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댓글 내용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TIMESTAMP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r>
              <w:rPr>
                <w:rFonts w:ascii="돋움" w:eastAsia="돋움" w:hAnsi="돋움" w:cs="굴림" w:hint="eastAsia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  <w:tr w:rsidR="007D22EA" w:rsidRPr="0085471F" w:rsidTr="00197BF5">
        <w:trPr>
          <w:trHeight w:val="461"/>
        </w:trPr>
        <w:tc>
          <w:tcPr>
            <w:tcW w:w="2567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7D22EA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szCs w:val="22"/>
              </w:rPr>
              <w:t>updatedate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7D22EA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  <w:r>
              <w:rPr>
                <w:rFonts w:ascii="돋움" w:eastAsia="돋움" w:hAnsi="돋움" w:cs="굴림"/>
                <w:szCs w:val="22"/>
              </w:rPr>
              <w:t>TIMESTAMP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7D22EA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 w:hint="eastAsia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7D22EA" w:rsidRPr="0085471F" w:rsidRDefault="007D22EA" w:rsidP="007D22EA">
            <w:pPr>
              <w:adjustRightInd/>
              <w:spacing w:line="240" w:lineRule="auto"/>
              <w:jc w:val="center"/>
              <w:textAlignment w:val="auto"/>
              <w:rPr>
                <w:rFonts w:ascii="돋움" w:eastAsia="돋움" w:hAnsi="돋움" w:cs="굴림"/>
                <w:szCs w:val="22"/>
              </w:rPr>
            </w:pPr>
          </w:p>
        </w:tc>
      </w:tr>
    </w:tbl>
    <w:p w:rsidR="00A37856" w:rsidRPr="001B0D7B" w:rsidRDefault="00A37856" w:rsidP="00473795">
      <w:pPr>
        <w:pStyle w:val="1"/>
        <w:numPr>
          <w:ilvl w:val="0"/>
          <w:numId w:val="0"/>
        </w:numPr>
        <w:rPr>
          <w:rFonts w:ascii="맑은 고딕" w:eastAsia="맑은 고딕" w:hAnsi="맑은 고딕" w:hint="eastAsia"/>
        </w:rPr>
      </w:pPr>
      <w:bookmarkStart w:id="3" w:name="_GoBack"/>
      <w:bookmarkEnd w:id="3"/>
    </w:p>
    <w:sectPr w:rsidR="00A37856" w:rsidRPr="001B0D7B" w:rsidSect="0085471F">
      <w:pgSz w:w="16838" w:h="11906" w:orient="landscape" w:code="9"/>
      <w:pgMar w:top="1134" w:right="1134" w:bottom="1418" w:left="1701" w:header="1174" w:footer="32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BC" w:rsidRDefault="00B559BC">
      <w:r>
        <w:separator/>
      </w:r>
    </w:p>
  </w:endnote>
  <w:endnote w:type="continuationSeparator" w:id="0">
    <w:p w:rsidR="00B559BC" w:rsidRDefault="00B5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2E" w:rsidRDefault="00CC252E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v</w:t>
    </w:r>
    <w:r>
      <w:fldChar w:fldCharType="end"/>
    </w:r>
    <w:r>
      <w:t>-</w:t>
    </w:r>
  </w:p>
  <w:p w:rsidR="00CC252E" w:rsidRDefault="00CC252E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CC252E" w:rsidRDefault="00CC252E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 w:rsidR="00A80A2D">
      <w:rPr>
        <w:rFonts w:hint="eastAsia"/>
        <w:noProof/>
      </w:rPr>
      <w:t>C:\Users\NKIA_0100\Desktop\1월 15일 작업 폴더\개발산출물 샘플_김성경\01. 현행 시스템 분석서\현행 시스템 분석서_v0.1.docx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 w:rsidR="00A80A2D">
      <w:rPr>
        <w:noProof/>
      </w:rPr>
      <w:t>12-09-11</w:t>
    </w:r>
    <w:r>
      <w:fldChar w:fldCharType="end"/>
    </w:r>
  </w:p>
  <w:p w:rsidR="00CC252E" w:rsidRDefault="00CC252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2E" w:rsidRDefault="00CC252E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2E" w:rsidRDefault="00CC252E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v</w:t>
    </w:r>
    <w:r>
      <w:fldChar w:fldCharType="end"/>
    </w:r>
    <w:r>
      <w:t>-</w:t>
    </w:r>
  </w:p>
  <w:p w:rsidR="00CC252E" w:rsidRDefault="00CC252E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CC252E" w:rsidRDefault="00CC252E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 w:rsidR="00A80A2D">
      <w:rPr>
        <w:rFonts w:hint="eastAsia"/>
        <w:noProof/>
      </w:rPr>
      <w:t>C:\Users\NKIA_0100\Desktop\1월 15일 작업 폴더\개발산출물 샘플_김성경\01. 현행 시스템 분석서\현행 시스템 분석서_v0.1.docx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 w:rsidR="00A80A2D">
      <w:rPr>
        <w:noProof/>
      </w:rPr>
      <w:t>12-09-11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11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87"/>
      <w:gridCol w:w="1257"/>
      <w:gridCol w:w="6467"/>
    </w:tblGrid>
    <w:tr w:rsidR="00CC252E" w:rsidRPr="003B3C02" w:rsidTr="00EE238E">
      <w:trPr>
        <w:trHeight w:val="405"/>
      </w:trPr>
      <w:tc>
        <w:tcPr>
          <w:tcW w:w="6287" w:type="dxa"/>
          <w:vAlign w:val="center"/>
        </w:tcPr>
        <w:p w:rsidR="00CC252E" w:rsidRPr="00D33DEA" w:rsidRDefault="00CC252E" w:rsidP="009B51D5">
          <w:pPr>
            <w:pStyle w:val="copyright"/>
            <w:jc w:val="both"/>
            <w:rPr>
              <w:rFonts w:ascii="맑은 고딕" w:eastAsia="맑은 고딕" w:hAnsi="맑은 고딕"/>
              <w:sz w:val="18"/>
              <w:szCs w:val="18"/>
            </w:rPr>
          </w:pPr>
        </w:p>
      </w:tc>
      <w:tc>
        <w:tcPr>
          <w:tcW w:w="1257" w:type="dxa"/>
          <w:vAlign w:val="center"/>
        </w:tcPr>
        <w:p w:rsidR="00CC252E" w:rsidRPr="00D33DEA" w:rsidRDefault="00CC252E">
          <w:pPr>
            <w:pStyle w:val="af3"/>
            <w:jc w:val="center"/>
            <w:rPr>
              <w:rFonts w:ascii="맑은 고딕" w:eastAsia="맑은 고딕" w:hAnsi="맑은 고딕"/>
              <w:szCs w:val="18"/>
            </w:rPr>
          </w:pPr>
          <w:r w:rsidRPr="00D33DEA">
            <w:rPr>
              <w:rFonts w:ascii="맑은 고딕" w:eastAsia="맑은 고딕" w:hAnsi="맑은 고딕"/>
              <w:szCs w:val="18"/>
            </w:rPr>
            <w:t>-</w:t>
          </w:r>
          <w:r w:rsidRPr="00D33DEA">
            <w:rPr>
              <w:rFonts w:ascii="맑은 고딕" w:eastAsia="맑은 고딕" w:hAnsi="맑은 고딕"/>
              <w:szCs w:val="18"/>
            </w:rPr>
            <w:fldChar w:fldCharType="begin"/>
          </w:r>
          <w:r w:rsidRPr="00D33DEA">
            <w:rPr>
              <w:rFonts w:ascii="맑은 고딕" w:eastAsia="맑은 고딕" w:hAnsi="맑은 고딕"/>
              <w:szCs w:val="18"/>
            </w:rPr>
            <w:instrText xml:space="preserve"> PAGE </w:instrText>
          </w:r>
          <w:r w:rsidRPr="00D33DEA">
            <w:rPr>
              <w:rFonts w:ascii="맑은 고딕" w:eastAsia="맑은 고딕" w:hAnsi="맑은 고딕"/>
              <w:szCs w:val="18"/>
            </w:rPr>
            <w:fldChar w:fldCharType="separate"/>
          </w:r>
          <w:r w:rsidR="002A0384">
            <w:rPr>
              <w:rFonts w:ascii="맑은 고딕" w:eastAsia="맑은 고딕" w:hAnsi="맑은 고딕"/>
              <w:noProof/>
              <w:szCs w:val="18"/>
            </w:rPr>
            <w:t>4</w:t>
          </w:r>
          <w:r w:rsidRPr="00D33DEA">
            <w:rPr>
              <w:rFonts w:ascii="맑은 고딕" w:eastAsia="맑은 고딕" w:hAnsi="맑은 고딕"/>
              <w:szCs w:val="18"/>
            </w:rPr>
            <w:fldChar w:fldCharType="end"/>
          </w:r>
          <w:r w:rsidRPr="00D33DEA">
            <w:rPr>
              <w:rFonts w:ascii="맑은 고딕" w:eastAsia="맑은 고딕" w:hAnsi="맑은 고딕"/>
              <w:szCs w:val="18"/>
            </w:rPr>
            <w:t>-</w:t>
          </w:r>
        </w:p>
      </w:tc>
      <w:tc>
        <w:tcPr>
          <w:tcW w:w="6467" w:type="dxa"/>
          <w:vAlign w:val="bottom"/>
        </w:tcPr>
        <w:p w:rsidR="00CC252E" w:rsidRPr="00D33DEA" w:rsidRDefault="00CC252E" w:rsidP="00EE238E">
          <w:pPr>
            <w:pStyle w:val="af3"/>
            <w:ind w:rightChars="64" w:right="141"/>
            <w:jc w:val="right"/>
            <w:rPr>
              <w:rFonts w:ascii="맑은 고딕" w:eastAsia="맑은 고딕" w:hAnsi="맑은 고딕"/>
              <w:szCs w:val="18"/>
            </w:rPr>
          </w:pPr>
          <w:r w:rsidRPr="00D33DEA">
            <w:rPr>
              <w:rFonts w:ascii="맑은 고딕" w:eastAsia="맑은 고딕" w:hAnsi="맑은 고딕" w:hint="eastAsia"/>
              <w:szCs w:val="18"/>
            </w:rPr>
            <w:t xml:space="preserve">     </w:t>
          </w:r>
        </w:p>
      </w:tc>
    </w:tr>
  </w:tbl>
  <w:p w:rsidR="00CC252E" w:rsidRPr="003B3C02" w:rsidRDefault="00CC252E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BC" w:rsidRDefault="00B559BC">
      <w:r>
        <w:separator/>
      </w:r>
    </w:p>
  </w:footnote>
  <w:footnote w:type="continuationSeparator" w:id="0">
    <w:p w:rsidR="00B559BC" w:rsidRDefault="00B559BC">
      <w:r>
        <w:continuationSeparator/>
      </w:r>
    </w:p>
  </w:footnote>
  <w:footnote w:id="1">
    <w:p w:rsidR="00CC252E" w:rsidRPr="001F0C84" w:rsidRDefault="00CC252E" w:rsidP="00367E05">
      <w:pPr>
        <w:pStyle w:val="Char"/>
        <w:rPr>
          <w:rFonts w:ascii="맑은 고딕" w:eastAsia="맑은 고딕" w:hAnsi="맑은 고딕"/>
        </w:rPr>
      </w:pPr>
      <w:r w:rsidRPr="001F0C84">
        <w:rPr>
          <w:rStyle w:val="ad"/>
          <w:rFonts w:ascii="맑은 고딕" w:eastAsia="맑은 고딕" w:hAnsi="맑은 고딕"/>
        </w:rPr>
        <w:footnoteRef/>
      </w:r>
      <w:r w:rsidRPr="001F0C84">
        <w:rPr>
          <w:rFonts w:ascii="맑은 고딕" w:eastAsia="맑은 고딕" w:hAnsi="맑은 고딕" w:hint="eastAsia"/>
        </w:rPr>
        <w:t xml:space="preserve"> 변경 내용: 변경이 발생되는 위치와 변경 내용을 기록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2E" w:rsidRDefault="00CC25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48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7204"/>
      <w:gridCol w:w="360"/>
      <w:gridCol w:w="6484"/>
    </w:tblGrid>
    <w:tr w:rsidR="00CC252E" w:rsidRPr="005E2F66" w:rsidTr="0085471F">
      <w:trPr>
        <w:trHeight w:val="294"/>
      </w:trPr>
      <w:tc>
        <w:tcPr>
          <w:tcW w:w="7204" w:type="dxa"/>
          <w:tcBorders>
            <w:bottom w:val="thickThinSmallGap" w:sz="18" w:space="0" w:color="auto"/>
          </w:tcBorders>
        </w:tcPr>
        <w:p w:rsidR="00CC252E" w:rsidRPr="00D33DEA" w:rsidRDefault="00CC252E" w:rsidP="008B4E14">
          <w:pPr>
            <w:pStyle w:val="af1"/>
            <w:rPr>
              <w:rFonts w:ascii="맑은 고딕" w:eastAsia="맑은 고딕" w:hAnsi="맑은 고딕"/>
              <w:sz w:val="20"/>
            </w:rPr>
          </w:pPr>
        </w:p>
      </w:tc>
      <w:tc>
        <w:tcPr>
          <w:tcW w:w="360" w:type="dxa"/>
          <w:tcBorders>
            <w:bottom w:val="thickThinSmallGap" w:sz="18" w:space="0" w:color="auto"/>
          </w:tcBorders>
        </w:tcPr>
        <w:p w:rsidR="00CC252E" w:rsidRPr="00D33DEA" w:rsidRDefault="00CC252E" w:rsidP="00AD7701">
          <w:pPr>
            <w:rPr>
              <w:rFonts w:hAnsi="바탕체"/>
              <w:bCs/>
              <w:sz w:val="20"/>
              <w:szCs w:val="18"/>
            </w:rPr>
          </w:pPr>
        </w:p>
      </w:tc>
      <w:tc>
        <w:tcPr>
          <w:tcW w:w="6484" w:type="dxa"/>
          <w:tcBorders>
            <w:bottom w:val="thickThinSmallGap" w:sz="18" w:space="0" w:color="auto"/>
          </w:tcBorders>
        </w:tcPr>
        <w:p w:rsidR="00CC252E" w:rsidRPr="00D33DEA" w:rsidRDefault="001B0D7B" w:rsidP="00AD7701">
          <w:pPr>
            <w:pStyle w:val="af1"/>
            <w:jc w:val="right"/>
            <w:rPr>
              <w:rFonts w:ascii="맑은 고딕" w:eastAsia="맑은 고딕" w:hAnsi="맑은 고딕"/>
              <w:sz w:val="20"/>
            </w:rPr>
          </w:pPr>
          <w:r>
            <w:rPr>
              <w:rFonts w:ascii="맑은 고딕" w:eastAsia="맑은 고딕" w:hAnsi="맑은 고딕" w:hint="eastAsia"/>
              <w:sz w:val="20"/>
            </w:rPr>
            <w:t>테이블 정의서</w:t>
          </w:r>
        </w:p>
      </w:tc>
    </w:tr>
  </w:tbl>
  <w:p w:rsidR="00CC252E" w:rsidRPr="003B3C02" w:rsidRDefault="00CC252E" w:rsidP="005406DF">
    <w:pPr>
      <w:rPr>
        <w:rFonts w:hAnsi="바탕체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A0202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67C1695"/>
    <w:multiLevelType w:val="singleLevel"/>
    <w:tmpl w:val="837241D8"/>
    <w:lvl w:ilvl="0">
      <w:start w:val="1"/>
      <w:numFmt w:val="none"/>
      <w:pStyle w:val="a1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8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9" w15:restartNumberingAfterBreak="0">
    <w:nsid w:val="38514D4E"/>
    <w:multiLevelType w:val="hybridMultilevel"/>
    <w:tmpl w:val="1FAA33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B42B4A"/>
    <w:multiLevelType w:val="hybridMultilevel"/>
    <w:tmpl w:val="C478CB3A"/>
    <w:lvl w:ilvl="0" w:tplc="2468354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BE622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F9A8D7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FCAAE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48C0F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EAAE06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F585CE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54082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D1AB29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 w15:restartNumberingAfterBreak="0">
    <w:nsid w:val="6F113A2A"/>
    <w:multiLevelType w:val="multilevel"/>
    <w:tmpl w:val="3B1AB4F8"/>
    <w:lvl w:ilvl="0">
      <w:start w:val="1"/>
      <w:numFmt w:val="upperRoman"/>
      <w:pStyle w:val="1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5C76"/>
    <w:rsid w:val="00004105"/>
    <w:rsid w:val="00011797"/>
    <w:rsid w:val="000207A7"/>
    <w:rsid w:val="000303EA"/>
    <w:rsid w:val="00030759"/>
    <w:rsid w:val="00031B3C"/>
    <w:rsid w:val="00033313"/>
    <w:rsid w:val="00036122"/>
    <w:rsid w:val="000414B1"/>
    <w:rsid w:val="00047BB1"/>
    <w:rsid w:val="00051F63"/>
    <w:rsid w:val="00053B4F"/>
    <w:rsid w:val="00054C15"/>
    <w:rsid w:val="00063BEF"/>
    <w:rsid w:val="00063C9F"/>
    <w:rsid w:val="000644D0"/>
    <w:rsid w:val="0006518A"/>
    <w:rsid w:val="00067085"/>
    <w:rsid w:val="000678BE"/>
    <w:rsid w:val="00067927"/>
    <w:rsid w:val="00080710"/>
    <w:rsid w:val="00080DB8"/>
    <w:rsid w:val="00084A3C"/>
    <w:rsid w:val="000940AB"/>
    <w:rsid w:val="000A1BF1"/>
    <w:rsid w:val="000B16E4"/>
    <w:rsid w:val="000B7C56"/>
    <w:rsid w:val="000C6047"/>
    <w:rsid w:val="000C6986"/>
    <w:rsid w:val="000D0E91"/>
    <w:rsid w:val="000D28C1"/>
    <w:rsid w:val="000D5951"/>
    <w:rsid w:val="000E0589"/>
    <w:rsid w:val="000E449A"/>
    <w:rsid w:val="000E668D"/>
    <w:rsid w:val="000E6A08"/>
    <w:rsid w:val="000F01D7"/>
    <w:rsid w:val="00100F64"/>
    <w:rsid w:val="00107B86"/>
    <w:rsid w:val="00115F66"/>
    <w:rsid w:val="001207F9"/>
    <w:rsid w:val="00121162"/>
    <w:rsid w:val="001227BD"/>
    <w:rsid w:val="00126342"/>
    <w:rsid w:val="0013089F"/>
    <w:rsid w:val="001317A0"/>
    <w:rsid w:val="001334DD"/>
    <w:rsid w:val="00135B4D"/>
    <w:rsid w:val="001420D7"/>
    <w:rsid w:val="00142125"/>
    <w:rsid w:val="00144D6C"/>
    <w:rsid w:val="00145F92"/>
    <w:rsid w:val="00152297"/>
    <w:rsid w:val="001523FD"/>
    <w:rsid w:val="00153CDD"/>
    <w:rsid w:val="00156334"/>
    <w:rsid w:val="00156371"/>
    <w:rsid w:val="00164838"/>
    <w:rsid w:val="00164E93"/>
    <w:rsid w:val="00165240"/>
    <w:rsid w:val="001724C8"/>
    <w:rsid w:val="0018429D"/>
    <w:rsid w:val="00186BDC"/>
    <w:rsid w:val="0019487E"/>
    <w:rsid w:val="001A072E"/>
    <w:rsid w:val="001A5AB2"/>
    <w:rsid w:val="001B03E7"/>
    <w:rsid w:val="001B0D7B"/>
    <w:rsid w:val="001B398A"/>
    <w:rsid w:val="001B4222"/>
    <w:rsid w:val="001B5259"/>
    <w:rsid w:val="001B642E"/>
    <w:rsid w:val="001B6D3D"/>
    <w:rsid w:val="001B748A"/>
    <w:rsid w:val="001C41F1"/>
    <w:rsid w:val="001C72A3"/>
    <w:rsid w:val="001C75E1"/>
    <w:rsid w:val="001C7D72"/>
    <w:rsid w:val="001D059D"/>
    <w:rsid w:val="001D6FDF"/>
    <w:rsid w:val="001D7400"/>
    <w:rsid w:val="001D7BD7"/>
    <w:rsid w:val="001E014C"/>
    <w:rsid w:val="001E0351"/>
    <w:rsid w:val="001E1C73"/>
    <w:rsid w:val="001E413B"/>
    <w:rsid w:val="001E44EA"/>
    <w:rsid w:val="001E576F"/>
    <w:rsid w:val="001E71B6"/>
    <w:rsid w:val="001F0C84"/>
    <w:rsid w:val="001F64E7"/>
    <w:rsid w:val="00210A63"/>
    <w:rsid w:val="0021125D"/>
    <w:rsid w:val="0021435C"/>
    <w:rsid w:val="00215A0E"/>
    <w:rsid w:val="00215A4D"/>
    <w:rsid w:val="00216007"/>
    <w:rsid w:val="002175E5"/>
    <w:rsid w:val="00217CF9"/>
    <w:rsid w:val="002227A0"/>
    <w:rsid w:val="00226805"/>
    <w:rsid w:val="00230A8D"/>
    <w:rsid w:val="00237B51"/>
    <w:rsid w:val="0024211D"/>
    <w:rsid w:val="0024476D"/>
    <w:rsid w:val="0025144A"/>
    <w:rsid w:val="00261A33"/>
    <w:rsid w:val="00262D74"/>
    <w:rsid w:val="00262E84"/>
    <w:rsid w:val="00267180"/>
    <w:rsid w:val="00267324"/>
    <w:rsid w:val="00271D62"/>
    <w:rsid w:val="00272318"/>
    <w:rsid w:val="00274E2E"/>
    <w:rsid w:val="00277DF5"/>
    <w:rsid w:val="00280A82"/>
    <w:rsid w:val="00281977"/>
    <w:rsid w:val="00286FB5"/>
    <w:rsid w:val="00287B94"/>
    <w:rsid w:val="00294131"/>
    <w:rsid w:val="00297C06"/>
    <w:rsid w:val="002A0384"/>
    <w:rsid w:val="002A5395"/>
    <w:rsid w:val="002B0DCF"/>
    <w:rsid w:val="002B5AC8"/>
    <w:rsid w:val="002B5FCA"/>
    <w:rsid w:val="002C0CE2"/>
    <w:rsid w:val="002C0DB6"/>
    <w:rsid w:val="002C25A5"/>
    <w:rsid w:val="002C2924"/>
    <w:rsid w:val="002C39EF"/>
    <w:rsid w:val="002C57F6"/>
    <w:rsid w:val="002D100E"/>
    <w:rsid w:val="002D1A51"/>
    <w:rsid w:val="002D230B"/>
    <w:rsid w:val="002D3A36"/>
    <w:rsid w:val="002D3FB5"/>
    <w:rsid w:val="002D73EB"/>
    <w:rsid w:val="002E0BED"/>
    <w:rsid w:val="002E1ED7"/>
    <w:rsid w:val="002E779C"/>
    <w:rsid w:val="002E7CDF"/>
    <w:rsid w:val="002F034A"/>
    <w:rsid w:val="002F314F"/>
    <w:rsid w:val="002F3D75"/>
    <w:rsid w:val="00306F12"/>
    <w:rsid w:val="003161A0"/>
    <w:rsid w:val="0033189C"/>
    <w:rsid w:val="00334354"/>
    <w:rsid w:val="00340470"/>
    <w:rsid w:val="0034235E"/>
    <w:rsid w:val="0034544C"/>
    <w:rsid w:val="003519D3"/>
    <w:rsid w:val="00353F33"/>
    <w:rsid w:val="003543AB"/>
    <w:rsid w:val="0035533F"/>
    <w:rsid w:val="0036422C"/>
    <w:rsid w:val="00367E05"/>
    <w:rsid w:val="00370992"/>
    <w:rsid w:val="0037135D"/>
    <w:rsid w:val="003719E5"/>
    <w:rsid w:val="00371AD0"/>
    <w:rsid w:val="003728E5"/>
    <w:rsid w:val="00382A21"/>
    <w:rsid w:val="003842F3"/>
    <w:rsid w:val="00384316"/>
    <w:rsid w:val="00385A4B"/>
    <w:rsid w:val="003932A6"/>
    <w:rsid w:val="003936DF"/>
    <w:rsid w:val="003A3851"/>
    <w:rsid w:val="003A5BE0"/>
    <w:rsid w:val="003B321F"/>
    <w:rsid w:val="003B3C02"/>
    <w:rsid w:val="003B4BC7"/>
    <w:rsid w:val="003B665A"/>
    <w:rsid w:val="003C0615"/>
    <w:rsid w:val="003C2AFC"/>
    <w:rsid w:val="003C3FCC"/>
    <w:rsid w:val="003C5424"/>
    <w:rsid w:val="003E06CB"/>
    <w:rsid w:val="003E12F0"/>
    <w:rsid w:val="003E16EE"/>
    <w:rsid w:val="003E1764"/>
    <w:rsid w:val="003E1B6F"/>
    <w:rsid w:val="003E225A"/>
    <w:rsid w:val="003E2FB4"/>
    <w:rsid w:val="003E4647"/>
    <w:rsid w:val="003E5655"/>
    <w:rsid w:val="003E59FA"/>
    <w:rsid w:val="003F14D4"/>
    <w:rsid w:val="003F2B73"/>
    <w:rsid w:val="003F315C"/>
    <w:rsid w:val="003F5A7C"/>
    <w:rsid w:val="003F6883"/>
    <w:rsid w:val="003F7BEF"/>
    <w:rsid w:val="00400026"/>
    <w:rsid w:val="00401A79"/>
    <w:rsid w:val="004043FE"/>
    <w:rsid w:val="004109BF"/>
    <w:rsid w:val="0041501F"/>
    <w:rsid w:val="004171F8"/>
    <w:rsid w:val="004204F4"/>
    <w:rsid w:val="004225B7"/>
    <w:rsid w:val="004234D3"/>
    <w:rsid w:val="004240DC"/>
    <w:rsid w:val="00426E78"/>
    <w:rsid w:val="00432CEB"/>
    <w:rsid w:val="00436E11"/>
    <w:rsid w:val="00437D34"/>
    <w:rsid w:val="004474B2"/>
    <w:rsid w:val="00451042"/>
    <w:rsid w:val="00452961"/>
    <w:rsid w:val="00461BDE"/>
    <w:rsid w:val="0046508C"/>
    <w:rsid w:val="004716E9"/>
    <w:rsid w:val="00472B38"/>
    <w:rsid w:val="00472DFB"/>
    <w:rsid w:val="00472FAB"/>
    <w:rsid w:val="00473795"/>
    <w:rsid w:val="00475E98"/>
    <w:rsid w:val="00477B44"/>
    <w:rsid w:val="004802E8"/>
    <w:rsid w:val="00485ED7"/>
    <w:rsid w:val="004865EC"/>
    <w:rsid w:val="004902B4"/>
    <w:rsid w:val="004913F9"/>
    <w:rsid w:val="00492A31"/>
    <w:rsid w:val="004B0943"/>
    <w:rsid w:val="004B0DDF"/>
    <w:rsid w:val="004B248D"/>
    <w:rsid w:val="004B4F8E"/>
    <w:rsid w:val="004B7907"/>
    <w:rsid w:val="004C25BE"/>
    <w:rsid w:val="004C73E5"/>
    <w:rsid w:val="004C7824"/>
    <w:rsid w:val="004D1051"/>
    <w:rsid w:val="004D5034"/>
    <w:rsid w:val="004E0E04"/>
    <w:rsid w:val="004E1A04"/>
    <w:rsid w:val="004E2CF5"/>
    <w:rsid w:val="004E650B"/>
    <w:rsid w:val="004F2146"/>
    <w:rsid w:val="004F22BD"/>
    <w:rsid w:val="004F28EE"/>
    <w:rsid w:val="004F28FA"/>
    <w:rsid w:val="004F5518"/>
    <w:rsid w:val="004F5B9E"/>
    <w:rsid w:val="004F5D6E"/>
    <w:rsid w:val="004F7ED6"/>
    <w:rsid w:val="00500917"/>
    <w:rsid w:val="00501B64"/>
    <w:rsid w:val="00501D17"/>
    <w:rsid w:val="00503EA6"/>
    <w:rsid w:val="0050681C"/>
    <w:rsid w:val="0050746C"/>
    <w:rsid w:val="00514E8F"/>
    <w:rsid w:val="00524E1D"/>
    <w:rsid w:val="00530CD6"/>
    <w:rsid w:val="005406DF"/>
    <w:rsid w:val="005446B7"/>
    <w:rsid w:val="00545E1C"/>
    <w:rsid w:val="00557204"/>
    <w:rsid w:val="00557BE0"/>
    <w:rsid w:val="005601BB"/>
    <w:rsid w:val="00564921"/>
    <w:rsid w:val="00584459"/>
    <w:rsid w:val="00584784"/>
    <w:rsid w:val="00585ADB"/>
    <w:rsid w:val="00585C76"/>
    <w:rsid w:val="00586A4A"/>
    <w:rsid w:val="00595048"/>
    <w:rsid w:val="00595236"/>
    <w:rsid w:val="005B06C0"/>
    <w:rsid w:val="005B12CA"/>
    <w:rsid w:val="005B152A"/>
    <w:rsid w:val="005B44DC"/>
    <w:rsid w:val="005B6642"/>
    <w:rsid w:val="005C4912"/>
    <w:rsid w:val="005D22CF"/>
    <w:rsid w:val="005D3953"/>
    <w:rsid w:val="005D6ACF"/>
    <w:rsid w:val="005E2F66"/>
    <w:rsid w:val="005E393D"/>
    <w:rsid w:val="005E5636"/>
    <w:rsid w:val="005E6842"/>
    <w:rsid w:val="005F02AF"/>
    <w:rsid w:val="005F2EF7"/>
    <w:rsid w:val="005F5407"/>
    <w:rsid w:val="005F5D0D"/>
    <w:rsid w:val="00604E81"/>
    <w:rsid w:val="00606810"/>
    <w:rsid w:val="0061688B"/>
    <w:rsid w:val="006242F6"/>
    <w:rsid w:val="00640EFD"/>
    <w:rsid w:val="0065163B"/>
    <w:rsid w:val="0065227A"/>
    <w:rsid w:val="00653474"/>
    <w:rsid w:val="00656FF4"/>
    <w:rsid w:val="0067019F"/>
    <w:rsid w:val="006719AA"/>
    <w:rsid w:val="00672C9C"/>
    <w:rsid w:val="00673D6A"/>
    <w:rsid w:val="006746A6"/>
    <w:rsid w:val="006765B2"/>
    <w:rsid w:val="00676E1B"/>
    <w:rsid w:val="00681F18"/>
    <w:rsid w:val="006827FC"/>
    <w:rsid w:val="00694F2F"/>
    <w:rsid w:val="00696DFD"/>
    <w:rsid w:val="006A15DE"/>
    <w:rsid w:val="006A1CB2"/>
    <w:rsid w:val="006A3B09"/>
    <w:rsid w:val="006A3CD7"/>
    <w:rsid w:val="006A679B"/>
    <w:rsid w:val="006B0306"/>
    <w:rsid w:val="006B21A6"/>
    <w:rsid w:val="006B4100"/>
    <w:rsid w:val="006C34F8"/>
    <w:rsid w:val="006C5460"/>
    <w:rsid w:val="006D085E"/>
    <w:rsid w:val="006D0B7C"/>
    <w:rsid w:val="006D1992"/>
    <w:rsid w:val="006D2051"/>
    <w:rsid w:val="006D292C"/>
    <w:rsid w:val="006E3170"/>
    <w:rsid w:val="006E4666"/>
    <w:rsid w:val="006E4FB8"/>
    <w:rsid w:val="006E5CB8"/>
    <w:rsid w:val="006F3463"/>
    <w:rsid w:val="006F4D07"/>
    <w:rsid w:val="006F5D8F"/>
    <w:rsid w:val="0070374F"/>
    <w:rsid w:val="007067EC"/>
    <w:rsid w:val="00707D9A"/>
    <w:rsid w:val="007103F8"/>
    <w:rsid w:val="00710707"/>
    <w:rsid w:val="007127F4"/>
    <w:rsid w:val="00712E9A"/>
    <w:rsid w:val="0071472E"/>
    <w:rsid w:val="00714810"/>
    <w:rsid w:val="00716A0F"/>
    <w:rsid w:val="00721693"/>
    <w:rsid w:val="0073264E"/>
    <w:rsid w:val="007451CA"/>
    <w:rsid w:val="00745937"/>
    <w:rsid w:val="00746EB1"/>
    <w:rsid w:val="0074738E"/>
    <w:rsid w:val="0075096D"/>
    <w:rsid w:val="00752A76"/>
    <w:rsid w:val="00760E7C"/>
    <w:rsid w:val="007625F7"/>
    <w:rsid w:val="007648CD"/>
    <w:rsid w:val="00766480"/>
    <w:rsid w:val="00771700"/>
    <w:rsid w:val="007722E5"/>
    <w:rsid w:val="00773C76"/>
    <w:rsid w:val="00784DB7"/>
    <w:rsid w:val="0078704A"/>
    <w:rsid w:val="00787AA5"/>
    <w:rsid w:val="007900C0"/>
    <w:rsid w:val="00790BD8"/>
    <w:rsid w:val="007910EA"/>
    <w:rsid w:val="00793FF1"/>
    <w:rsid w:val="007951ED"/>
    <w:rsid w:val="007977B4"/>
    <w:rsid w:val="007A0675"/>
    <w:rsid w:val="007A377A"/>
    <w:rsid w:val="007B6008"/>
    <w:rsid w:val="007C3ECF"/>
    <w:rsid w:val="007C50B8"/>
    <w:rsid w:val="007C6D6F"/>
    <w:rsid w:val="007D07EF"/>
    <w:rsid w:val="007D22EA"/>
    <w:rsid w:val="007D6B45"/>
    <w:rsid w:val="007E1901"/>
    <w:rsid w:val="007E61D9"/>
    <w:rsid w:val="007E7632"/>
    <w:rsid w:val="007F64B8"/>
    <w:rsid w:val="007F6DEF"/>
    <w:rsid w:val="00801632"/>
    <w:rsid w:val="00803758"/>
    <w:rsid w:val="008048DC"/>
    <w:rsid w:val="0080716C"/>
    <w:rsid w:val="008107F2"/>
    <w:rsid w:val="0081146E"/>
    <w:rsid w:val="0081279C"/>
    <w:rsid w:val="00822FE2"/>
    <w:rsid w:val="0082578D"/>
    <w:rsid w:val="008275B6"/>
    <w:rsid w:val="008325BC"/>
    <w:rsid w:val="00832C75"/>
    <w:rsid w:val="008409DC"/>
    <w:rsid w:val="00840E1F"/>
    <w:rsid w:val="00841D6C"/>
    <w:rsid w:val="008423AA"/>
    <w:rsid w:val="00844410"/>
    <w:rsid w:val="0085471F"/>
    <w:rsid w:val="008633B7"/>
    <w:rsid w:val="008633E5"/>
    <w:rsid w:val="00864392"/>
    <w:rsid w:val="00865024"/>
    <w:rsid w:val="008657C7"/>
    <w:rsid w:val="00877BF7"/>
    <w:rsid w:val="0088107E"/>
    <w:rsid w:val="008819D6"/>
    <w:rsid w:val="00881C32"/>
    <w:rsid w:val="0089292E"/>
    <w:rsid w:val="00896BD0"/>
    <w:rsid w:val="008A064F"/>
    <w:rsid w:val="008A0F92"/>
    <w:rsid w:val="008A26D1"/>
    <w:rsid w:val="008A2C13"/>
    <w:rsid w:val="008A3CAF"/>
    <w:rsid w:val="008A3F19"/>
    <w:rsid w:val="008B2115"/>
    <w:rsid w:val="008B4D74"/>
    <w:rsid w:val="008B4E14"/>
    <w:rsid w:val="008B55BC"/>
    <w:rsid w:val="008C2976"/>
    <w:rsid w:val="008C3A4D"/>
    <w:rsid w:val="008C4AEE"/>
    <w:rsid w:val="008C79A3"/>
    <w:rsid w:val="008D2605"/>
    <w:rsid w:val="008D2B38"/>
    <w:rsid w:val="008E41EA"/>
    <w:rsid w:val="008E6A47"/>
    <w:rsid w:val="008F043A"/>
    <w:rsid w:val="008F08D7"/>
    <w:rsid w:val="008F1B16"/>
    <w:rsid w:val="008F2658"/>
    <w:rsid w:val="008F419D"/>
    <w:rsid w:val="008F724E"/>
    <w:rsid w:val="009015E5"/>
    <w:rsid w:val="00913283"/>
    <w:rsid w:val="00913512"/>
    <w:rsid w:val="00914A51"/>
    <w:rsid w:val="00925582"/>
    <w:rsid w:val="00933AEF"/>
    <w:rsid w:val="00947FD2"/>
    <w:rsid w:val="00950A27"/>
    <w:rsid w:val="00951103"/>
    <w:rsid w:val="00951E49"/>
    <w:rsid w:val="00956706"/>
    <w:rsid w:val="0095732A"/>
    <w:rsid w:val="00962896"/>
    <w:rsid w:val="00963BA3"/>
    <w:rsid w:val="00967365"/>
    <w:rsid w:val="00970EAE"/>
    <w:rsid w:val="009724CA"/>
    <w:rsid w:val="00975B05"/>
    <w:rsid w:val="009800A4"/>
    <w:rsid w:val="00982F47"/>
    <w:rsid w:val="00986629"/>
    <w:rsid w:val="00995C36"/>
    <w:rsid w:val="0099604F"/>
    <w:rsid w:val="009A1425"/>
    <w:rsid w:val="009A489B"/>
    <w:rsid w:val="009A50AB"/>
    <w:rsid w:val="009A5424"/>
    <w:rsid w:val="009A568C"/>
    <w:rsid w:val="009A6290"/>
    <w:rsid w:val="009A7837"/>
    <w:rsid w:val="009B51D5"/>
    <w:rsid w:val="009C1A26"/>
    <w:rsid w:val="009C2307"/>
    <w:rsid w:val="009C407F"/>
    <w:rsid w:val="009D4557"/>
    <w:rsid w:val="009D74B9"/>
    <w:rsid w:val="009E0EFF"/>
    <w:rsid w:val="009E16AF"/>
    <w:rsid w:val="009E50BA"/>
    <w:rsid w:val="009F0A5A"/>
    <w:rsid w:val="009F374E"/>
    <w:rsid w:val="00A0152D"/>
    <w:rsid w:val="00A017FE"/>
    <w:rsid w:val="00A058AB"/>
    <w:rsid w:val="00A076BF"/>
    <w:rsid w:val="00A07D0A"/>
    <w:rsid w:val="00A13AAA"/>
    <w:rsid w:val="00A1508E"/>
    <w:rsid w:val="00A257A8"/>
    <w:rsid w:val="00A26079"/>
    <w:rsid w:val="00A3145E"/>
    <w:rsid w:val="00A3167A"/>
    <w:rsid w:val="00A3609B"/>
    <w:rsid w:val="00A37856"/>
    <w:rsid w:val="00A41DE4"/>
    <w:rsid w:val="00A514BC"/>
    <w:rsid w:val="00A541B8"/>
    <w:rsid w:val="00A70E6E"/>
    <w:rsid w:val="00A75565"/>
    <w:rsid w:val="00A757CE"/>
    <w:rsid w:val="00A80A2D"/>
    <w:rsid w:val="00A81CD1"/>
    <w:rsid w:val="00A8545A"/>
    <w:rsid w:val="00A85638"/>
    <w:rsid w:val="00A8754F"/>
    <w:rsid w:val="00A9457E"/>
    <w:rsid w:val="00A96D66"/>
    <w:rsid w:val="00A97214"/>
    <w:rsid w:val="00A97D64"/>
    <w:rsid w:val="00AA1985"/>
    <w:rsid w:val="00AA4D36"/>
    <w:rsid w:val="00AA6AEE"/>
    <w:rsid w:val="00AB3215"/>
    <w:rsid w:val="00AB47DA"/>
    <w:rsid w:val="00AB5EA3"/>
    <w:rsid w:val="00AB77B7"/>
    <w:rsid w:val="00AB795B"/>
    <w:rsid w:val="00AC1CAA"/>
    <w:rsid w:val="00AC1F2A"/>
    <w:rsid w:val="00AD057A"/>
    <w:rsid w:val="00AD2BF7"/>
    <w:rsid w:val="00AD3D16"/>
    <w:rsid w:val="00AD7701"/>
    <w:rsid w:val="00AE2A31"/>
    <w:rsid w:val="00AE3087"/>
    <w:rsid w:val="00AE377B"/>
    <w:rsid w:val="00AF2251"/>
    <w:rsid w:val="00AF2999"/>
    <w:rsid w:val="00AF324C"/>
    <w:rsid w:val="00AF7886"/>
    <w:rsid w:val="00B009D5"/>
    <w:rsid w:val="00B01BF8"/>
    <w:rsid w:val="00B06535"/>
    <w:rsid w:val="00B114E3"/>
    <w:rsid w:val="00B153A6"/>
    <w:rsid w:val="00B17BDC"/>
    <w:rsid w:val="00B21A24"/>
    <w:rsid w:val="00B22781"/>
    <w:rsid w:val="00B22BC4"/>
    <w:rsid w:val="00B246BF"/>
    <w:rsid w:val="00B248AB"/>
    <w:rsid w:val="00B31A63"/>
    <w:rsid w:val="00B37AA0"/>
    <w:rsid w:val="00B40B38"/>
    <w:rsid w:val="00B41230"/>
    <w:rsid w:val="00B42865"/>
    <w:rsid w:val="00B4680B"/>
    <w:rsid w:val="00B52AC3"/>
    <w:rsid w:val="00B54F3B"/>
    <w:rsid w:val="00B559BC"/>
    <w:rsid w:val="00B57399"/>
    <w:rsid w:val="00B60545"/>
    <w:rsid w:val="00B63785"/>
    <w:rsid w:val="00B66195"/>
    <w:rsid w:val="00B675B6"/>
    <w:rsid w:val="00B74A7C"/>
    <w:rsid w:val="00B8220B"/>
    <w:rsid w:val="00B8418A"/>
    <w:rsid w:val="00B9218B"/>
    <w:rsid w:val="00B93B7A"/>
    <w:rsid w:val="00BA3B19"/>
    <w:rsid w:val="00BA3D49"/>
    <w:rsid w:val="00BA4097"/>
    <w:rsid w:val="00BA73D1"/>
    <w:rsid w:val="00BB12B6"/>
    <w:rsid w:val="00BB3285"/>
    <w:rsid w:val="00BB5FE8"/>
    <w:rsid w:val="00BC6F4C"/>
    <w:rsid w:val="00BC6FCE"/>
    <w:rsid w:val="00BD1377"/>
    <w:rsid w:val="00BD75A0"/>
    <w:rsid w:val="00BD7E46"/>
    <w:rsid w:val="00BE1233"/>
    <w:rsid w:val="00BE1FC4"/>
    <w:rsid w:val="00BF0880"/>
    <w:rsid w:val="00BF5746"/>
    <w:rsid w:val="00C01063"/>
    <w:rsid w:val="00C05774"/>
    <w:rsid w:val="00C13425"/>
    <w:rsid w:val="00C1514F"/>
    <w:rsid w:val="00C16E00"/>
    <w:rsid w:val="00C17700"/>
    <w:rsid w:val="00C21F28"/>
    <w:rsid w:val="00C366BF"/>
    <w:rsid w:val="00C472D6"/>
    <w:rsid w:val="00C47E56"/>
    <w:rsid w:val="00C50A26"/>
    <w:rsid w:val="00C5485A"/>
    <w:rsid w:val="00C55745"/>
    <w:rsid w:val="00C634BC"/>
    <w:rsid w:val="00C658E7"/>
    <w:rsid w:val="00C66C9A"/>
    <w:rsid w:val="00C7069F"/>
    <w:rsid w:val="00C71CD8"/>
    <w:rsid w:val="00C73F4F"/>
    <w:rsid w:val="00C779F9"/>
    <w:rsid w:val="00C85226"/>
    <w:rsid w:val="00C8600A"/>
    <w:rsid w:val="00C8769E"/>
    <w:rsid w:val="00C87CAB"/>
    <w:rsid w:val="00C87E02"/>
    <w:rsid w:val="00C92058"/>
    <w:rsid w:val="00C940F9"/>
    <w:rsid w:val="00C9508C"/>
    <w:rsid w:val="00C97BA5"/>
    <w:rsid w:val="00CA0224"/>
    <w:rsid w:val="00CA307A"/>
    <w:rsid w:val="00CA35B3"/>
    <w:rsid w:val="00CA584B"/>
    <w:rsid w:val="00CA607B"/>
    <w:rsid w:val="00CB1E10"/>
    <w:rsid w:val="00CB2244"/>
    <w:rsid w:val="00CB24A4"/>
    <w:rsid w:val="00CB4013"/>
    <w:rsid w:val="00CB4C3F"/>
    <w:rsid w:val="00CB51E6"/>
    <w:rsid w:val="00CB6C95"/>
    <w:rsid w:val="00CC1320"/>
    <w:rsid w:val="00CC1ACA"/>
    <w:rsid w:val="00CC252E"/>
    <w:rsid w:val="00CC39F1"/>
    <w:rsid w:val="00CC610D"/>
    <w:rsid w:val="00CD1978"/>
    <w:rsid w:val="00CD5300"/>
    <w:rsid w:val="00CE45AD"/>
    <w:rsid w:val="00CE5D97"/>
    <w:rsid w:val="00CE6A88"/>
    <w:rsid w:val="00CF4CF6"/>
    <w:rsid w:val="00CF7EB6"/>
    <w:rsid w:val="00D01BF8"/>
    <w:rsid w:val="00D04D61"/>
    <w:rsid w:val="00D11021"/>
    <w:rsid w:val="00D1468F"/>
    <w:rsid w:val="00D14E5D"/>
    <w:rsid w:val="00D20950"/>
    <w:rsid w:val="00D22D3E"/>
    <w:rsid w:val="00D233AF"/>
    <w:rsid w:val="00D23E36"/>
    <w:rsid w:val="00D2456B"/>
    <w:rsid w:val="00D25681"/>
    <w:rsid w:val="00D32383"/>
    <w:rsid w:val="00D33AD8"/>
    <w:rsid w:val="00D33DEA"/>
    <w:rsid w:val="00D35917"/>
    <w:rsid w:val="00D35B19"/>
    <w:rsid w:val="00D36C70"/>
    <w:rsid w:val="00D3746B"/>
    <w:rsid w:val="00D442FF"/>
    <w:rsid w:val="00D464C9"/>
    <w:rsid w:val="00D52352"/>
    <w:rsid w:val="00D52759"/>
    <w:rsid w:val="00D53C3A"/>
    <w:rsid w:val="00D54C1F"/>
    <w:rsid w:val="00D57AA6"/>
    <w:rsid w:val="00D60296"/>
    <w:rsid w:val="00D61598"/>
    <w:rsid w:val="00D666B3"/>
    <w:rsid w:val="00D723D4"/>
    <w:rsid w:val="00D73CB3"/>
    <w:rsid w:val="00D7596D"/>
    <w:rsid w:val="00D81A21"/>
    <w:rsid w:val="00D82CE8"/>
    <w:rsid w:val="00D837FF"/>
    <w:rsid w:val="00D83CCC"/>
    <w:rsid w:val="00D85327"/>
    <w:rsid w:val="00D8770C"/>
    <w:rsid w:val="00D9699F"/>
    <w:rsid w:val="00D96E76"/>
    <w:rsid w:val="00DA41CA"/>
    <w:rsid w:val="00DA4706"/>
    <w:rsid w:val="00DA6CAD"/>
    <w:rsid w:val="00DB3EB3"/>
    <w:rsid w:val="00DB41C8"/>
    <w:rsid w:val="00DB69B4"/>
    <w:rsid w:val="00DC1A76"/>
    <w:rsid w:val="00DC2116"/>
    <w:rsid w:val="00DC7A7B"/>
    <w:rsid w:val="00DD1093"/>
    <w:rsid w:val="00DD1372"/>
    <w:rsid w:val="00DD1B7D"/>
    <w:rsid w:val="00DD30D7"/>
    <w:rsid w:val="00DD479A"/>
    <w:rsid w:val="00DD6BF5"/>
    <w:rsid w:val="00DE1C44"/>
    <w:rsid w:val="00DE3417"/>
    <w:rsid w:val="00DE5FAD"/>
    <w:rsid w:val="00DF24E9"/>
    <w:rsid w:val="00DF2F2C"/>
    <w:rsid w:val="00DF37B0"/>
    <w:rsid w:val="00DF3848"/>
    <w:rsid w:val="00DF7607"/>
    <w:rsid w:val="00E05255"/>
    <w:rsid w:val="00E057D3"/>
    <w:rsid w:val="00E105AD"/>
    <w:rsid w:val="00E1239A"/>
    <w:rsid w:val="00E17DBC"/>
    <w:rsid w:val="00E258AE"/>
    <w:rsid w:val="00E25D50"/>
    <w:rsid w:val="00E27F0F"/>
    <w:rsid w:val="00E3024B"/>
    <w:rsid w:val="00E3374A"/>
    <w:rsid w:val="00E44FAB"/>
    <w:rsid w:val="00E461C6"/>
    <w:rsid w:val="00E47EEF"/>
    <w:rsid w:val="00E50B3E"/>
    <w:rsid w:val="00E55A69"/>
    <w:rsid w:val="00E615D6"/>
    <w:rsid w:val="00E632F2"/>
    <w:rsid w:val="00E7617F"/>
    <w:rsid w:val="00E774E0"/>
    <w:rsid w:val="00E912C9"/>
    <w:rsid w:val="00EA555D"/>
    <w:rsid w:val="00EA5A28"/>
    <w:rsid w:val="00EB0F37"/>
    <w:rsid w:val="00EB213D"/>
    <w:rsid w:val="00EB590F"/>
    <w:rsid w:val="00EC0CB4"/>
    <w:rsid w:val="00EC2C48"/>
    <w:rsid w:val="00EC7C15"/>
    <w:rsid w:val="00ED0DC2"/>
    <w:rsid w:val="00ED15B8"/>
    <w:rsid w:val="00ED1789"/>
    <w:rsid w:val="00ED6711"/>
    <w:rsid w:val="00EE0E4E"/>
    <w:rsid w:val="00EE2232"/>
    <w:rsid w:val="00EE238E"/>
    <w:rsid w:val="00EE4D75"/>
    <w:rsid w:val="00EE53D1"/>
    <w:rsid w:val="00EF352C"/>
    <w:rsid w:val="00EF4F3B"/>
    <w:rsid w:val="00EF7E5E"/>
    <w:rsid w:val="00F03FC7"/>
    <w:rsid w:val="00F05E7E"/>
    <w:rsid w:val="00F1454B"/>
    <w:rsid w:val="00F177E6"/>
    <w:rsid w:val="00F25A9E"/>
    <w:rsid w:val="00F26817"/>
    <w:rsid w:val="00F31FA6"/>
    <w:rsid w:val="00F325B8"/>
    <w:rsid w:val="00F3352F"/>
    <w:rsid w:val="00F33AC4"/>
    <w:rsid w:val="00F33CF8"/>
    <w:rsid w:val="00F34A0E"/>
    <w:rsid w:val="00F357E6"/>
    <w:rsid w:val="00F35D5A"/>
    <w:rsid w:val="00F56B4C"/>
    <w:rsid w:val="00F62E9B"/>
    <w:rsid w:val="00F665A0"/>
    <w:rsid w:val="00F730E1"/>
    <w:rsid w:val="00F94E6C"/>
    <w:rsid w:val="00F957B3"/>
    <w:rsid w:val="00F96E69"/>
    <w:rsid w:val="00FA0A19"/>
    <w:rsid w:val="00FA0B04"/>
    <w:rsid w:val="00FA3F04"/>
    <w:rsid w:val="00FA463D"/>
    <w:rsid w:val="00FA6F4F"/>
    <w:rsid w:val="00FA71F2"/>
    <w:rsid w:val="00FB058C"/>
    <w:rsid w:val="00FB22EF"/>
    <w:rsid w:val="00FB5FE8"/>
    <w:rsid w:val="00FC38E0"/>
    <w:rsid w:val="00FC3A1D"/>
    <w:rsid w:val="00FC6976"/>
    <w:rsid w:val="00FD231B"/>
    <w:rsid w:val="00FD677D"/>
    <w:rsid w:val="00FD7CC8"/>
    <w:rsid w:val="00FE4373"/>
    <w:rsid w:val="00FE5144"/>
    <w:rsid w:val="00FF103C"/>
    <w:rsid w:val="00FF300A"/>
    <w:rsid w:val="00FF32B3"/>
    <w:rsid w:val="00FF5AB9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2408E763"/>
  <w15:docId w15:val="{1611AAA8-1D6A-41AA-B210-89327CE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2">
    <w:name w:val="Normal"/>
    <w:qFormat/>
    <w:rsid w:val="00C92058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aliases w:val="Attribute Heading 1"/>
    <w:basedOn w:val="a2"/>
    <w:next w:val="a2"/>
    <w:qFormat/>
    <w:rsid w:val="00367E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"/>
    <w:basedOn w:val="a2"/>
    <w:next w:val="a2"/>
    <w:qFormat/>
    <w:rsid w:val="00367E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"/>
    <w:basedOn w:val="a2"/>
    <w:next w:val="a2"/>
    <w:qFormat/>
    <w:rsid w:val="00B52AC3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eastAsia="맑은 고딕" w:hAnsi="Arial"/>
      <w:sz w:val="24"/>
    </w:rPr>
  </w:style>
  <w:style w:type="paragraph" w:styleId="4">
    <w:name w:val="heading 4"/>
    <w:basedOn w:val="a2"/>
    <w:next w:val="a2"/>
    <w:link w:val="4Char"/>
    <w:qFormat/>
    <w:rsid w:val="006F3463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  <w:rPr>
      <w:rFonts w:ascii="맑은 고딕" w:eastAsiaTheme="minorEastAsia" w:hAnsi="맑은 고딕"/>
    </w:rPr>
  </w:style>
  <w:style w:type="paragraph" w:styleId="5">
    <w:name w:val="heading 5"/>
    <w:basedOn w:val="a2"/>
    <w:next w:val="a2"/>
    <w:link w:val="5Char"/>
    <w:qFormat/>
    <w:rsid w:val="006827FC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ascii="맑은 고딕" w:eastAsiaTheme="minorEastAsia" w:hAnsi="맑은 고딕"/>
    </w:rPr>
  </w:style>
  <w:style w:type="paragraph" w:styleId="6">
    <w:name w:val="heading 6"/>
    <w:basedOn w:val="a2"/>
    <w:next w:val="a2"/>
    <w:qFormat/>
    <w:rsid w:val="00367E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2"/>
    <w:next w:val="a2"/>
    <w:qFormat/>
    <w:rsid w:val="00367E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2"/>
    <w:next w:val="a2"/>
    <w:qFormat/>
    <w:rsid w:val="00367E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2"/>
    <w:next w:val="a2"/>
    <w:qFormat/>
    <w:rsid w:val="00367E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1">
    <w:name w:val="표지-프로젝트명"/>
    <w:rsid w:val="00367E05"/>
    <w:pPr>
      <w:jc w:val="right"/>
    </w:pPr>
    <w:rPr>
      <w:rFonts w:ascii="바탕체" w:hAnsi="바탕체"/>
      <w:b/>
      <w:sz w:val="40"/>
    </w:rPr>
  </w:style>
  <w:style w:type="character" w:styleId="a6">
    <w:name w:val="Hyperlink"/>
    <w:basedOn w:val="a3"/>
    <w:uiPriority w:val="99"/>
    <w:rsid w:val="00367E05"/>
    <w:rPr>
      <w:color w:val="0000FF"/>
      <w:u w:val="single"/>
    </w:rPr>
  </w:style>
  <w:style w:type="paragraph" w:customStyle="1" w:styleId="-">
    <w:name w:val="글머리-표"/>
    <w:basedOn w:val="a2"/>
    <w:rsid w:val="00367E05"/>
    <w:pPr>
      <w:numPr>
        <w:numId w:val="7"/>
      </w:numPr>
    </w:pPr>
  </w:style>
  <w:style w:type="paragraph" w:styleId="12">
    <w:name w:val="toc 1"/>
    <w:basedOn w:val="a2"/>
    <w:next w:val="a2"/>
    <w:uiPriority w:val="39"/>
    <w:rsid w:val="00367E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2"/>
    <w:next w:val="a2"/>
    <w:uiPriority w:val="39"/>
    <w:rsid w:val="00367E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2"/>
    <w:next w:val="a2"/>
    <w:autoRedefine/>
    <w:uiPriority w:val="39"/>
    <w:rsid w:val="00367E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2"/>
    <w:rsid w:val="00367E05"/>
    <w:pPr>
      <w:jc w:val="center"/>
      <w:textAlignment w:val="center"/>
    </w:pPr>
    <w:rPr>
      <w:b/>
    </w:rPr>
  </w:style>
  <w:style w:type="paragraph" w:customStyle="1" w:styleId="-2">
    <w:name w:val="표지-문서명"/>
    <w:rsid w:val="00367E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2"/>
    <w:next w:val="a2"/>
    <w:autoRedefine/>
    <w:semiHidden/>
    <w:rsid w:val="00C87CAB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2"/>
    <w:semiHidden/>
    <w:rsid w:val="00367E05"/>
    <w:pPr>
      <w:tabs>
        <w:tab w:val="right" w:leader="dot" w:pos="9240"/>
      </w:tabs>
      <w:ind w:left="850" w:hanging="850"/>
    </w:pPr>
  </w:style>
  <w:style w:type="paragraph" w:styleId="a9">
    <w:name w:val="caption"/>
    <w:basedOn w:val="a2"/>
    <w:next w:val="a2"/>
    <w:qFormat/>
    <w:rsid w:val="00367E05"/>
    <w:pPr>
      <w:widowControl w:val="0"/>
      <w:wordWrap w:val="0"/>
      <w:spacing w:after="240"/>
      <w:jc w:val="center"/>
    </w:pPr>
  </w:style>
  <w:style w:type="paragraph" w:styleId="aa">
    <w:name w:val="Balloon Text"/>
    <w:basedOn w:val="a2"/>
    <w:semiHidden/>
    <w:rsid w:val="00367E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2"/>
    <w:rsid w:val="00C87CAB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2"/>
    <w:rsid w:val="00C87CAB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367E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367E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2"/>
    <w:next w:val="a2"/>
    <w:autoRedefine/>
    <w:semiHidden/>
    <w:rsid w:val="00C87CAB"/>
    <w:pPr>
      <w:ind w:leftChars="800" w:left="800"/>
    </w:pPr>
  </w:style>
  <w:style w:type="paragraph" w:styleId="60">
    <w:name w:val="toc 6"/>
    <w:basedOn w:val="a2"/>
    <w:next w:val="a2"/>
    <w:autoRedefine/>
    <w:semiHidden/>
    <w:rsid w:val="00C87CAB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C87CAB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C87CAB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C87CAB"/>
    <w:pPr>
      <w:ind w:leftChars="1600" w:left="3400"/>
    </w:pPr>
  </w:style>
  <w:style w:type="paragraph" w:customStyle="1" w:styleId="-5">
    <w:name w:val="표지-프로젝트팀명"/>
    <w:rsid w:val="00367E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2"/>
    <w:next w:val="a2"/>
    <w:autoRedefine/>
    <w:semiHidden/>
    <w:rsid w:val="00C87CAB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2"/>
    <w:next w:val="a2"/>
    <w:semiHidden/>
    <w:rsid w:val="00367E05"/>
    <w:pPr>
      <w:widowControl w:val="0"/>
      <w:wordWrap w:val="0"/>
    </w:pPr>
  </w:style>
  <w:style w:type="paragraph" w:customStyle="1" w:styleId="5pt">
    <w:name w:val="스타일 굵게 밑줄 단락 뒤: 5 pt"/>
    <w:basedOn w:val="a2"/>
    <w:rsid w:val="001724C8"/>
    <w:pPr>
      <w:spacing w:before="100" w:after="100"/>
    </w:pPr>
    <w:rPr>
      <w:b/>
      <w:bCs/>
      <w:u w:val="single"/>
    </w:rPr>
  </w:style>
  <w:style w:type="paragraph" w:styleId="ac">
    <w:name w:val="footnote text"/>
    <w:basedOn w:val="a2"/>
    <w:autoRedefine/>
    <w:semiHidden/>
    <w:rsid w:val="00367E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3"/>
    <w:semiHidden/>
    <w:rsid w:val="00367E05"/>
    <w:rPr>
      <w:vertAlign w:val="superscript"/>
    </w:rPr>
  </w:style>
  <w:style w:type="paragraph" w:styleId="ae">
    <w:name w:val="Document Map"/>
    <w:basedOn w:val="a2"/>
    <w:semiHidden/>
    <w:rsid w:val="00367E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2"/>
    <w:rsid w:val="00367E05"/>
    <w:pPr>
      <w:spacing w:after="180"/>
    </w:pPr>
  </w:style>
  <w:style w:type="paragraph" w:customStyle="1" w:styleId="13">
    <w:name w:val="번호 (1)"/>
    <w:basedOn w:val="af0"/>
    <w:rsid w:val="00063BEF"/>
    <w:pPr>
      <w:tabs>
        <w:tab w:val="num" w:pos="1021"/>
      </w:tabs>
      <w:spacing w:line="360" w:lineRule="atLeast"/>
      <w:ind w:leftChars="0" w:left="1021" w:hanging="539"/>
    </w:pPr>
    <w:rPr>
      <w:sz w:val="24"/>
    </w:rPr>
  </w:style>
  <w:style w:type="paragraph" w:customStyle="1" w:styleId="11">
    <w:name w:val="부록1"/>
    <w:basedOn w:val="a2"/>
    <w:rsid w:val="00C87CAB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2"/>
    <w:rsid w:val="00367E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basedOn w:val="a2"/>
    <w:rsid w:val="00367E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글머리"/>
    <w:basedOn w:val="a1"/>
    <w:rsid w:val="00063BEF"/>
    <w:pPr>
      <w:widowControl w:val="0"/>
      <w:numPr>
        <w:numId w:val="0"/>
      </w:numPr>
      <w:tabs>
        <w:tab w:val="num" w:pos="720"/>
      </w:tabs>
      <w:wordWrap w:val="0"/>
      <w:adjustRightInd/>
      <w:spacing w:line="240" w:lineRule="auto"/>
      <w:ind w:left="720" w:hanging="360"/>
      <w:textAlignment w:val="auto"/>
    </w:pPr>
    <w:rPr>
      <w:rFonts w:ascii="Times New Roman" w:hAnsi="바탕체"/>
      <w:kern w:val="2"/>
    </w:rPr>
  </w:style>
  <w:style w:type="paragraph" w:styleId="af0">
    <w:name w:val="Normal Indent"/>
    <w:aliases w:val="Normal Indent ns"/>
    <w:basedOn w:val="a2"/>
    <w:rsid w:val="00063BEF"/>
    <w:pPr>
      <w:ind w:leftChars="400" w:left="800"/>
    </w:pPr>
  </w:style>
  <w:style w:type="paragraph" w:styleId="af3">
    <w:name w:val="footer"/>
    <w:basedOn w:val="a2"/>
    <w:rsid w:val="00367E05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1">
    <w:name w:val="List Bullet"/>
    <w:basedOn w:val="a2"/>
    <w:autoRedefine/>
    <w:rsid w:val="00063BEF"/>
    <w:pPr>
      <w:numPr>
        <w:numId w:val="11"/>
      </w:numPr>
    </w:pPr>
  </w:style>
  <w:style w:type="paragraph" w:styleId="af4">
    <w:name w:val="List"/>
    <w:basedOn w:val="a2"/>
    <w:rsid w:val="00047BB1"/>
    <w:pPr>
      <w:widowControl w:val="0"/>
      <w:shd w:val="pct20" w:color="auto" w:fill="FFFFFF"/>
      <w:tabs>
        <w:tab w:val="num" w:pos="420"/>
      </w:tabs>
      <w:wordWrap w:val="0"/>
      <w:adjustRightInd/>
      <w:spacing w:before="120" w:line="240" w:lineRule="atLeast"/>
      <w:ind w:left="425" w:hanging="425"/>
      <w:textAlignment w:val="auto"/>
    </w:pPr>
    <w:rPr>
      <w:rFonts w:ascii="굴림" w:eastAsia="굴림"/>
      <w:kern w:val="2"/>
    </w:rPr>
  </w:style>
  <w:style w:type="paragraph" w:styleId="22">
    <w:name w:val="List 2"/>
    <w:basedOn w:val="af4"/>
    <w:rsid w:val="00047BB1"/>
    <w:pPr>
      <w:shd w:val="clear" w:color="auto" w:fill="auto"/>
      <w:tabs>
        <w:tab w:val="clear" w:pos="420"/>
        <w:tab w:val="num" w:pos="360"/>
      </w:tabs>
      <w:ind w:left="851" w:hanging="426"/>
    </w:pPr>
    <w:rPr>
      <w:sz w:val="24"/>
    </w:rPr>
  </w:style>
  <w:style w:type="paragraph" w:styleId="32">
    <w:name w:val="List 3"/>
    <w:basedOn w:val="a2"/>
    <w:rsid w:val="00047BB1"/>
    <w:pPr>
      <w:widowControl w:val="0"/>
      <w:tabs>
        <w:tab w:val="num" w:pos="1276"/>
      </w:tabs>
      <w:wordWrap w:val="0"/>
      <w:adjustRightInd/>
      <w:spacing w:line="240" w:lineRule="atLeast"/>
      <w:ind w:left="1276" w:hanging="425"/>
      <w:textAlignment w:val="auto"/>
    </w:pPr>
    <w:rPr>
      <w:rFonts w:ascii="굴림" w:eastAsia="굴림"/>
      <w:kern w:val="2"/>
      <w:sz w:val="24"/>
    </w:rPr>
  </w:style>
  <w:style w:type="paragraph" w:styleId="41">
    <w:name w:val="List 4"/>
    <w:basedOn w:val="a2"/>
    <w:rsid w:val="00047BB1"/>
    <w:pPr>
      <w:widowControl w:val="0"/>
      <w:tabs>
        <w:tab w:val="num" w:pos="1636"/>
      </w:tabs>
      <w:wordWrap w:val="0"/>
      <w:adjustRightInd/>
      <w:spacing w:line="240" w:lineRule="atLeast"/>
      <w:ind w:left="1559" w:hanging="283"/>
      <w:textAlignment w:val="auto"/>
    </w:pPr>
    <w:rPr>
      <w:rFonts w:ascii="굴림" w:eastAsia="굴림"/>
      <w:b/>
      <w:kern w:val="2"/>
    </w:rPr>
  </w:style>
  <w:style w:type="paragraph" w:customStyle="1" w:styleId="PrefaceText">
    <w:name w:val="Preface Text"/>
    <w:basedOn w:val="a2"/>
    <w:rsid w:val="00047BB1"/>
    <w:pPr>
      <w:overflowPunct w:val="0"/>
      <w:autoSpaceDE w:val="0"/>
      <w:autoSpaceDN w:val="0"/>
      <w:spacing w:line="240" w:lineRule="auto"/>
      <w:jc w:val="left"/>
    </w:pPr>
    <w:rPr>
      <w:rFonts w:ascii="Helv" w:hAnsi="Helv"/>
      <w:sz w:val="20"/>
    </w:rPr>
  </w:style>
  <w:style w:type="paragraph" w:customStyle="1" w:styleId="af5">
    <w:name w:val="표내부"/>
    <w:basedOn w:val="a2"/>
    <w:rsid w:val="004F5B9E"/>
    <w:pPr>
      <w:spacing w:line="360" w:lineRule="atLeast"/>
      <w:jc w:val="center"/>
    </w:pPr>
    <w:rPr>
      <w:sz w:val="20"/>
    </w:rPr>
  </w:style>
  <w:style w:type="paragraph" w:styleId="af6">
    <w:name w:val="Normal (Web)"/>
    <w:basedOn w:val="a2"/>
    <w:uiPriority w:val="99"/>
    <w:rsid w:val="001207F9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af7">
    <w:name w:val="바탕글"/>
    <w:basedOn w:val="a2"/>
    <w:rsid w:val="0021125D"/>
    <w:pPr>
      <w:adjustRightInd/>
      <w:snapToGrid w:val="0"/>
      <w:spacing w:line="384" w:lineRule="auto"/>
      <w:textAlignment w:val="auto"/>
    </w:pPr>
    <w:rPr>
      <w:rFonts w:ascii="휴먼명조" w:eastAsia="휴먼명조" w:hAnsi="HCI Poppy" w:cs="굴림"/>
      <w:color w:val="000000"/>
      <w:sz w:val="24"/>
      <w:szCs w:val="24"/>
    </w:rPr>
  </w:style>
  <w:style w:type="paragraph" w:customStyle="1" w:styleId="xl66">
    <w:name w:val="xl66"/>
    <w:basedOn w:val="a2"/>
    <w:rsid w:val="0021125D"/>
    <w:pPr>
      <w:adjustRightInd/>
      <w:snapToGrid w:val="0"/>
      <w:spacing w:line="384" w:lineRule="auto"/>
      <w:jc w:val="center"/>
      <w:textAlignment w:val="auto"/>
    </w:pPr>
    <w:rPr>
      <w:rFonts w:ascii="맑은 고딕" w:eastAsia="맑은 고딕" w:hAnsi="맑은 고딕" w:cs="굴림"/>
      <w:color w:val="000000"/>
      <w:sz w:val="20"/>
    </w:rPr>
  </w:style>
  <w:style w:type="paragraph" w:customStyle="1" w:styleId="xl68">
    <w:name w:val="xl68"/>
    <w:basedOn w:val="a2"/>
    <w:rsid w:val="0021125D"/>
    <w:pPr>
      <w:adjustRightInd/>
      <w:snapToGrid w:val="0"/>
      <w:spacing w:line="384" w:lineRule="auto"/>
      <w:jc w:val="center"/>
      <w:textAlignment w:val="auto"/>
    </w:pPr>
    <w:rPr>
      <w:rFonts w:ascii="맑은 고딕" w:eastAsia="맑은 고딕" w:hAnsi="맑은 고딕" w:cs="굴림"/>
      <w:color w:val="000000"/>
      <w:sz w:val="20"/>
    </w:rPr>
  </w:style>
  <w:style w:type="paragraph" w:styleId="af8">
    <w:name w:val="List Paragraph"/>
    <w:basedOn w:val="a2"/>
    <w:uiPriority w:val="34"/>
    <w:qFormat/>
    <w:rsid w:val="002D3FB5"/>
    <w:pPr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Char">
    <w:name w:val="각주참조 Char"/>
    <w:basedOn w:val="a2"/>
    <w:rsid w:val="00367E05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2"/>
    <w:rsid w:val="00367E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2"/>
    <w:rsid w:val="00367E05"/>
    <w:pPr>
      <w:numPr>
        <w:numId w:val="6"/>
      </w:numPr>
    </w:pPr>
  </w:style>
  <w:style w:type="paragraph" w:customStyle="1" w:styleId="a">
    <w:name w:val="별첨"/>
    <w:basedOn w:val="a2"/>
    <w:rsid w:val="00367E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9">
    <w:name w:val="설명"/>
    <w:basedOn w:val="a2"/>
    <w:rsid w:val="00367E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2"/>
    <w:next w:val="-0"/>
    <w:rsid w:val="00367E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a">
    <w:name w:val="annotation reference"/>
    <w:basedOn w:val="a3"/>
    <w:semiHidden/>
    <w:rsid w:val="00367E05"/>
    <w:rPr>
      <w:sz w:val="18"/>
      <w:szCs w:val="18"/>
    </w:rPr>
  </w:style>
  <w:style w:type="paragraph" w:styleId="afb">
    <w:name w:val="annotation text"/>
    <w:basedOn w:val="a2"/>
    <w:semiHidden/>
    <w:rsid w:val="00367E05"/>
    <w:pPr>
      <w:jc w:val="left"/>
    </w:pPr>
  </w:style>
  <w:style w:type="paragraph" w:styleId="afc">
    <w:name w:val="annotation subject"/>
    <w:basedOn w:val="afb"/>
    <w:next w:val="afb"/>
    <w:semiHidden/>
    <w:rsid w:val="00367E05"/>
    <w:rPr>
      <w:b/>
      <w:bCs/>
    </w:rPr>
  </w:style>
  <w:style w:type="paragraph" w:customStyle="1" w:styleId="afd">
    <w:name w:val="각주참조"/>
    <w:basedOn w:val="a2"/>
    <w:rsid w:val="00367E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5"/>
    <w:rsid w:val="00367E05"/>
    <w:pPr>
      <w:numPr>
        <w:numId w:val="9"/>
      </w:numPr>
    </w:pPr>
  </w:style>
  <w:style w:type="table" w:styleId="afe">
    <w:name w:val="Table Grid"/>
    <w:basedOn w:val="a4"/>
    <w:rsid w:val="00367E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2"/>
    <w:uiPriority w:val="39"/>
    <w:semiHidden/>
    <w:unhideWhenUsed/>
    <w:qFormat/>
    <w:rsid w:val="00AC1F2A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5Char">
    <w:name w:val="제목 5 Char"/>
    <w:basedOn w:val="a3"/>
    <w:link w:val="5"/>
    <w:rsid w:val="00604E81"/>
    <w:rPr>
      <w:rFonts w:ascii="맑은 고딕" w:eastAsiaTheme="minorEastAsia" w:hAnsi="맑은 고딕"/>
      <w:sz w:val="22"/>
    </w:rPr>
  </w:style>
  <w:style w:type="character" w:styleId="aff">
    <w:name w:val="FollowedHyperlink"/>
    <w:basedOn w:val="a3"/>
    <w:uiPriority w:val="99"/>
    <w:unhideWhenUsed/>
    <w:rsid w:val="004204F4"/>
    <w:rPr>
      <w:color w:val="800080"/>
      <w:u w:val="single"/>
    </w:rPr>
  </w:style>
  <w:style w:type="paragraph" w:customStyle="1" w:styleId="font5">
    <w:name w:val="font5"/>
    <w:basedOn w:val="a2"/>
    <w:rsid w:val="004204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xl114">
    <w:name w:val="xl114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15">
    <w:name w:val="xl115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b/>
      <w:bCs/>
      <w:sz w:val="18"/>
      <w:szCs w:val="18"/>
    </w:rPr>
  </w:style>
  <w:style w:type="paragraph" w:customStyle="1" w:styleId="xl116">
    <w:name w:val="xl116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17">
    <w:name w:val="xl117"/>
    <w:basedOn w:val="a2"/>
    <w:rsid w:val="004204F4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18">
    <w:name w:val="xl118"/>
    <w:basedOn w:val="a2"/>
    <w:rsid w:val="004204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19">
    <w:name w:val="xl119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20">
    <w:name w:val="xl120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FF0000"/>
      <w:sz w:val="18"/>
      <w:szCs w:val="18"/>
    </w:rPr>
  </w:style>
  <w:style w:type="paragraph" w:customStyle="1" w:styleId="xl121">
    <w:name w:val="xl121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22">
    <w:name w:val="xl122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23">
    <w:name w:val="xl123"/>
    <w:basedOn w:val="a2"/>
    <w:rsid w:val="004204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124">
    <w:name w:val="xl124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b/>
      <w:bCs/>
      <w:sz w:val="18"/>
      <w:szCs w:val="18"/>
    </w:rPr>
  </w:style>
  <w:style w:type="paragraph" w:customStyle="1" w:styleId="xl125">
    <w:name w:val="xl125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26">
    <w:name w:val="xl126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27">
    <w:name w:val="xl127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b/>
      <w:bCs/>
      <w:sz w:val="18"/>
      <w:szCs w:val="18"/>
    </w:rPr>
  </w:style>
  <w:style w:type="paragraph" w:customStyle="1" w:styleId="xl128">
    <w:name w:val="xl128"/>
    <w:basedOn w:val="a2"/>
    <w:rsid w:val="004204F4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29">
    <w:name w:val="xl129"/>
    <w:basedOn w:val="a2"/>
    <w:rsid w:val="004204F4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30">
    <w:name w:val="xl130"/>
    <w:basedOn w:val="a2"/>
    <w:rsid w:val="004204F4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31">
    <w:name w:val="xl131"/>
    <w:basedOn w:val="a2"/>
    <w:rsid w:val="004204F4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32">
    <w:name w:val="xl132"/>
    <w:basedOn w:val="a2"/>
    <w:rsid w:val="004204F4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33">
    <w:name w:val="xl133"/>
    <w:basedOn w:val="a2"/>
    <w:rsid w:val="004204F4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34">
    <w:name w:val="xl134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b/>
      <w:bCs/>
      <w:sz w:val="18"/>
      <w:szCs w:val="18"/>
    </w:rPr>
  </w:style>
  <w:style w:type="paragraph" w:customStyle="1" w:styleId="xl135">
    <w:name w:val="xl135"/>
    <w:basedOn w:val="a2"/>
    <w:rsid w:val="004204F4"/>
    <w:pPr>
      <w:pBdr>
        <w:top w:val="single" w:sz="4" w:space="0" w:color="auto"/>
        <w:bottom w:val="single" w:sz="4" w:space="0" w:color="auto"/>
      </w:pBdr>
      <w:shd w:val="clear" w:color="000000" w:fill="A5A5A5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b/>
      <w:bCs/>
      <w:sz w:val="18"/>
      <w:szCs w:val="18"/>
    </w:rPr>
  </w:style>
  <w:style w:type="paragraph" w:customStyle="1" w:styleId="xl136">
    <w:name w:val="xl136"/>
    <w:basedOn w:val="a2"/>
    <w:rsid w:val="004204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b/>
      <w:bCs/>
      <w:sz w:val="18"/>
      <w:szCs w:val="18"/>
    </w:rPr>
  </w:style>
  <w:style w:type="paragraph" w:customStyle="1" w:styleId="xl137">
    <w:name w:val="xl137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38">
    <w:name w:val="xl138"/>
    <w:basedOn w:val="a2"/>
    <w:rsid w:val="004204F4"/>
    <w:pPr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39">
    <w:name w:val="xl139"/>
    <w:basedOn w:val="a2"/>
    <w:rsid w:val="004204F4"/>
    <w:pPr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40">
    <w:name w:val="xl140"/>
    <w:basedOn w:val="a2"/>
    <w:rsid w:val="004204F4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41">
    <w:name w:val="xl141"/>
    <w:basedOn w:val="a2"/>
    <w:rsid w:val="004204F4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42">
    <w:name w:val="xl142"/>
    <w:basedOn w:val="a2"/>
    <w:rsid w:val="004204F4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43">
    <w:name w:val="xl143"/>
    <w:basedOn w:val="a2"/>
    <w:rsid w:val="004204F4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44">
    <w:name w:val="xl144"/>
    <w:basedOn w:val="a2"/>
    <w:rsid w:val="004204F4"/>
    <w:pPr>
      <w:pBdr>
        <w:top w:val="single" w:sz="4" w:space="0" w:color="auto"/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sz w:val="18"/>
      <w:szCs w:val="18"/>
    </w:rPr>
  </w:style>
  <w:style w:type="paragraph" w:customStyle="1" w:styleId="xl145">
    <w:name w:val="xl145"/>
    <w:basedOn w:val="a2"/>
    <w:rsid w:val="004204F4"/>
    <w:pPr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4Char">
    <w:name w:val="제목 4 Char"/>
    <w:basedOn w:val="a3"/>
    <w:link w:val="4"/>
    <w:rsid w:val="00844410"/>
    <w:rPr>
      <w:rFonts w:ascii="맑은 고딕" w:eastAsiaTheme="minorEastAsia" w:hAnsi="맑은 고딕"/>
      <w:sz w:val="22"/>
    </w:rPr>
  </w:style>
  <w:style w:type="paragraph" w:customStyle="1" w:styleId="xl87">
    <w:name w:val="xl87"/>
    <w:basedOn w:val="a2"/>
    <w:rsid w:val="001B0D7B"/>
    <w:pPr>
      <w:widowControl w:val="0"/>
      <w:wordWrap w:val="0"/>
      <w:autoSpaceDE w:val="0"/>
      <w:autoSpaceDN w:val="0"/>
      <w:adjustRightInd/>
      <w:spacing w:line="384" w:lineRule="auto"/>
      <w:jc w:val="center"/>
    </w:pPr>
    <w:rPr>
      <w:rFonts w:ascii="굴림" w:eastAsia="굴림" w:hAnsi="굴림" w:cs="굴림"/>
      <w:color w:val="000000"/>
      <w:sz w:val="20"/>
    </w:rPr>
  </w:style>
  <w:style w:type="paragraph" w:customStyle="1" w:styleId="xl89">
    <w:name w:val="xl89"/>
    <w:basedOn w:val="a2"/>
    <w:rsid w:val="001B0D7B"/>
    <w:pPr>
      <w:widowControl w:val="0"/>
      <w:wordWrap w:val="0"/>
      <w:autoSpaceDE w:val="0"/>
      <w:autoSpaceDN w:val="0"/>
      <w:adjustRightInd/>
      <w:spacing w:line="384" w:lineRule="auto"/>
      <w:jc w:val="center"/>
    </w:pPr>
    <w:rPr>
      <w:rFonts w:ascii="굴림" w:eastAsia="굴림" w:hAnsi="굴림" w:cs="굴림"/>
      <w:color w:val="000000"/>
      <w:sz w:val="20"/>
    </w:rPr>
  </w:style>
  <w:style w:type="paragraph" w:customStyle="1" w:styleId="xl93">
    <w:name w:val="xl93"/>
    <w:basedOn w:val="a2"/>
    <w:rsid w:val="001B0D7B"/>
    <w:pPr>
      <w:widowControl w:val="0"/>
      <w:wordWrap w:val="0"/>
      <w:autoSpaceDE w:val="0"/>
      <w:autoSpaceDN w:val="0"/>
      <w:adjustRightInd/>
      <w:snapToGrid w:val="0"/>
      <w:spacing w:line="384" w:lineRule="auto"/>
    </w:pPr>
    <w:rPr>
      <w:rFonts w:ascii="굴림" w:eastAsia="굴림" w:hAnsi="굴림" w:cs="굴림"/>
      <w:color w:val="000000"/>
      <w:sz w:val="20"/>
    </w:rPr>
  </w:style>
  <w:style w:type="paragraph" w:customStyle="1" w:styleId="xl90">
    <w:name w:val="xl90"/>
    <w:basedOn w:val="a2"/>
    <w:rsid w:val="001B0D7B"/>
    <w:pPr>
      <w:widowControl w:val="0"/>
      <w:wordWrap w:val="0"/>
      <w:autoSpaceDE w:val="0"/>
      <w:autoSpaceDN w:val="0"/>
      <w:adjustRightInd/>
      <w:spacing w:line="384" w:lineRule="auto"/>
      <w:jc w:val="left"/>
    </w:pPr>
    <w:rPr>
      <w:rFonts w:ascii="굴림" w:eastAsia="굴림" w:hAnsi="굴림" w:cs="굴림"/>
      <w:color w:val="000000"/>
      <w:sz w:val="20"/>
    </w:rPr>
  </w:style>
  <w:style w:type="paragraph" w:customStyle="1" w:styleId="xl88">
    <w:name w:val="xl88"/>
    <w:basedOn w:val="a2"/>
    <w:rsid w:val="001B0D7B"/>
    <w:pPr>
      <w:widowControl w:val="0"/>
      <w:wordWrap w:val="0"/>
      <w:autoSpaceDE w:val="0"/>
      <w:autoSpaceDN w:val="0"/>
      <w:adjustRightInd/>
      <w:spacing w:line="384" w:lineRule="auto"/>
      <w:jc w:val="center"/>
    </w:pPr>
    <w:rPr>
      <w:rFonts w:ascii="굴림" w:eastAsia="굴림" w:hAnsi="굴림" w:cs="굴림"/>
      <w:color w:val="000000"/>
      <w:sz w:val="20"/>
    </w:rPr>
  </w:style>
  <w:style w:type="paragraph" w:customStyle="1" w:styleId="xl94">
    <w:name w:val="xl94"/>
    <w:basedOn w:val="a2"/>
    <w:rsid w:val="001B0D7B"/>
    <w:pPr>
      <w:widowControl w:val="0"/>
      <w:wordWrap w:val="0"/>
      <w:autoSpaceDE w:val="0"/>
      <w:autoSpaceDN w:val="0"/>
      <w:adjustRightInd/>
      <w:snapToGrid w:val="0"/>
      <w:spacing w:line="384" w:lineRule="auto"/>
    </w:pPr>
    <w:rPr>
      <w:rFonts w:ascii="굴림" w:eastAsia="굴림" w:hAnsi="굴림" w:cs="굴림"/>
      <w:color w:val="000000"/>
      <w:sz w:val="20"/>
    </w:rPr>
  </w:style>
  <w:style w:type="paragraph" w:customStyle="1" w:styleId="xl95">
    <w:name w:val="xl95"/>
    <w:basedOn w:val="a2"/>
    <w:rsid w:val="001B0D7B"/>
    <w:pPr>
      <w:widowControl w:val="0"/>
      <w:wordWrap w:val="0"/>
      <w:autoSpaceDE w:val="0"/>
      <w:autoSpaceDN w:val="0"/>
      <w:adjustRightInd/>
      <w:snapToGrid w:val="0"/>
      <w:spacing w:line="384" w:lineRule="auto"/>
    </w:pPr>
    <w:rPr>
      <w:rFonts w:ascii="굴림" w:eastAsia="굴림" w:hAnsi="굴림" w:cs="굴림"/>
      <w:color w:val="000000"/>
      <w:sz w:val="20"/>
    </w:rPr>
  </w:style>
  <w:style w:type="paragraph" w:customStyle="1" w:styleId="MS">
    <w:name w:val="MS바탕글"/>
    <w:basedOn w:val="a2"/>
    <w:rsid w:val="001B0D7B"/>
    <w:pPr>
      <w:widowControl w:val="0"/>
      <w:wordWrap w:val="0"/>
      <w:autoSpaceDE w:val="0"/>
      <w:autoSpaceDN w:val="0"/>
      <w:adjustRightInd/>
      <w:snapToGrid w:val="0"/>
      <w:spacing w:line="384" w:lineRule="auto"/>
    </w:pPr>
    <w:rPr>
      <w:rFonts w:ascii="굴림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73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5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92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872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81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0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1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5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259">
          <w:marLeft w:val="15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728">
          <w:marLeft w:val="15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265">
          <w:marLeft w:val="15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25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8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44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7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78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89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363">
          <w:marLeft w:val="144"/>
          <w:marRight w:val="0"/>
          <w:marTop w:val="125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24">
          <w:marLeft w:val="144"/>
          <w:marRight w:val="0"/>
          <w:marTop w:val="125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417">
          <w:marLeft w:val="144"/>
          <w:marRight w:val="0"/>
          <w:marTop w:val="125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152">
          <w:marLeft w:val="144"/>
          <w:marRight w:val="0"/>
          <w:marTop w:val="125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002">
          <w:marLeft w:val="144"/>
          <w:marRight w:val="0"/>
          <w:marTop w:val="125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599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19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33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2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78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24">
          <w:marLeft w:val="15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850">
          <w:marLeft w:val="15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370">
          <w:marLeft w:val="15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4375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96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85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352">
          <w:marLeft w:val="14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75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236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441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03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934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239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066">
          <w:marLeft w:val="14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74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20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485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894">
          <w:marLeft w:val="1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54364;&#51456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A9223-6178-42B9-A606-CDFA2D09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표준서식</Template>
  <TotalTime>374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LG CNS</Company>
  <LinksUpToDate>false</LinksUpToDate>
  <CharactersWithSpaces>1410</CharactersWithSpaces>
  <SharedDoc>false</SharedDoc>
  <HLinks>
    <vt:vector size="24" baseType="variant"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_Toc269986489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_Toc269986488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_Toc269986487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_Toc269986486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seohee</cp:lastModifiedBy>
  <cp:revision>6</cp:revision>
  <cp:lastPrinted>2014-01-16T03:55:00Z</cp:lastPrinted>
  <dcterms:created xsi:type="dcterms:W3CDTF">2017-05-27T07:00:00Z</dcterms:created>
  <dcterms:modified xsi:type="dcterms:W3CDTF">2017-06-07T10:38:00Z</dcterms:modified>
  <cp:category/>
</cp:coreProperties>
</file>